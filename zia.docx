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F90928" w14:paraId="63CB848F" w14:textId="77777777" w:rsidTr="00FD2426">
        <w:trPr>
          <w:trHeight w:val="404"/>
        </w:trPr>
        <w:tc>
          <w:tcPr>
            <w:tcW w:w="3600" w:type="dxa"/>
            <w:vAlign w:val="center"/>
          </w:tcPr>
          <w:p w14:paraId="2064BDE5" w14:textId="77777777" w:rsidR="00F90928" w:rsidRPr="003E6922" w:rsidRDefault="00F90928" w:rsidP="0066094E">
            <w:pPr>
              <w:pStyle w:val="Heading3"/>
              <w:rPr>
                <w:noProof/>
                <w:sz w:val="28"/>
                <w:szCs w:val="28"/>
              </w:rPr>
            </w:pPr>
          </w:p>
        </w:tc>
        <w:tc>
          <w:tcPr>
            <w:tcW w:w="720" w:type="dxa"/>
          </w:tcPr>
          <w:p w14:paraId="53D5CF29" w14:textId="77777777" w:rsidR="00F90928" w:rsidRPr="00934A44" w:rsidRDefault="00F90928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4C7947FD" w14:textId="77777777" w:rsidR="00F90928" w:rsidRDefault="00F90928" w:rsidP="00B273BB">
            <w:pPr>
              <w:pStyle w:val="Title"/>
            </w:pPr>
          </w:p>
        </w:tc>
      </w:tr>
      <w:tr w:rsidR="005534D6" w14:paraId="092BFE55" w14:textId="77777777" w:rsidTr="00FD2426">
        <w:trPr>
          <w:trHeight w:val="4410"/>
        </w:trPr>
        <w:tc>
          <w:tcPr>
            <w:tcW w:w="3600" w:type="dxa"/>
            <w:vMerge w:val="restart"/>
            <w:vAlign w:val="center"/>
          </w:tcPr>
          <w:p w14:paraId="54CC7CFA" w14:textId="77777777" w:rsidR="005534D6" w:rsidRPr="003E6922" w:rsidRDefault="005534D6" w:rsidP="0066094E">
            <w:pPr>
              <w:pStyle w:val="Heading3"/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28"/>
                <w:szCs w:val="28"/>
              </w:rPr>
            </w:pPr>
            <w:r w:rsidRPr="003E6922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74624" behindDoc="1" locked="0" layoutInCell="1" allowOverlap="1" wp14:anchorId="7A7DBE81" wp14:editId="0531C020">
                  <wp:simplePos x="0" y="0"/>
                  <wp:positionH relativeFrom="column">
                    <wp:posOffset>-252095</wp:posOffset>
                  </wp:positionH>
                  <wp:positionV relativeFrom="paragraph">
                    <wp:posOffset>148590</wp:posOffset>
                  </wp:positionV>
                  <wp:extent cx="228600" cy="228600"/>
                  <wp:effectExtent l="0" t="0" r="0" b="0"/>
                  <wp:wrapTight wrapText="bothSides">
                    <wp:wrapPolygon edited="0">
                      <wp:start x="5400" y="0"/>
                      <wp:lineTo x="0" y="3600"/>
                      <wp:lineTo x="0" y="16200"/>
                      <wp:lineTo x="9000" y="19800"/>
                      <wp:lineTo x="19800" y="19800"/>
                      <wp:lineTo x="19800" y="0"/>
                      <wp:lineTo x="5400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ontact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E6922">
              <w:rPr>
                <w:sz w:val="28"/>
                <w:szCs w:val="28"/>
              </w:rPr>
              <w:t>CONTACTS</w:t>
            </w:r>
          </w:p>
          <w:sdt>
            <w:sdtPr>
              <w:rPr>
                <w:sz w:val="12"/>
                <w:szCs w:val="12"/>
              </w:rPr>
              <w:id w:val="1111563247"/>
              <w:placeholder>
                <w:docPart w:val="4E6EEAAFAE164E6C8F513656CB139CD0"/>
              </w:placeholder>
              <w:temporary/>
              <w:showingPlcHdr/>
              <w15:appearance w15:val="hidden"/>
            </w:sdtPr>
            <w:sdtContent>
              <w:p w14:paraId="43E355EA" w14:textId="77777777" w:rsidR="005534D6" w:rsidRPr="004C1AA1" w:rsidRDefault="005534D6" w:rsidP="0066094E">
                <w:pPr>
                  <w:rPr>
                    <w:sz w:val="12"/>
                    <w:szCs w:val="12"/>
                  </w:rPr>
                </w:pPr>
                <w:r w:rsidRPr="004C1AA1">
                  <w:rPr>
                    <w:b/>
                    <w:bCs/>
                    <w:sz w:val="12"/>
                    <w:szCs w:val="12"/>
                  </w:rPr>
                  <w:t>PHONE:</w:t>
                </w:r>
              </w:p>
            </w:sdtContent>
          </w:sdt>
          <w:p w14:paraId="52563255" w14:textId="020C9032" w:rsidR="00021F3A" w:rsidRPr="003E6922" w:rsidRDefault="005534D6" w:rsidP="00F26AB0">
            <w:pPr>
              <w:rPr>
                <w:sz w:val="16"/>
                <w:szCs w:val="16"/>
              </w:rPr>
            </w:pPr>
            <w:r w:rsidRPr="004C1AA1">
              <w:rPr>
                <w:sz w:val="12"/>
                <w:szCs w:val="12"/>
              </w:rPr>
              <w:t xml:space="preserve">+(92) </w:t>
            </w:r>
            <w:r w:rsidR="00F26AB0">
              <w:rPr>
                <w:sz w:val="16"/>
                <w:szCs w:val="16"/>
              </w:rPr>
              <w:t>313</w:t>
            </w:r>
            <w:r w:rsidR="00F90928">
              <w:rPr>
                <w:sz w:val="16"/>
                <w:szCs w:val="16"/>
              </w:rPr>
              <w:t>-</w:t>
            </w:r>
            <w:r w:rsidR="00F26AB0">
              <w:rPr>
                <w:sz w:val="16"/>
                <w:szCs w:val="16"/>
              </w:rPr>
              <w:t>2433249</w:t>
            </w:r>
          </w:p>
          <w:p w14:paraId="084175F0" w14:textId="77777777" w:rsidR="00021F3A" w:rsidRPr="004C1AA1" w:rsidRDefault="00021F3A" w:rsidP="0066094E">
            <w:pPr>
              <w:rPr>
                <w:sz w:val="12"/>
                <w:szCs w:val="12"/>
              </w:rPr>
            </w:pPr>
          </w:p>
          <w:p w14:paraId="2916D868" w14:textId="77777777" w:rsidR="005534D6" w:rsidRDefault="005534D6" w:rsidP="004D3011">
            <w:pPr>
              <w:rPr>
                <w:sz w:val="16"/>
                <w:szCs w:val="16"/>
              </w:rPr>
            </w:pPr>
            <w:r w:rsidRPr="004C1AA1">
              <w:rPr>
                <w:b/>
                <w:bCs/>
                <w:sz w:val="12"/>
                <w:szCs w:val="12"/>
              </w:rPr>
              <w:t>ADDRESS</w:t>
            </w:r>
            <w:r>
              <w:rPr>
                <w:sz w:val="16"/>
                <w:szCs w:val="16"/>
              </w:rPr>
              <w:t>:</w:t>
            </w:r>
          </w:p>
          <w:p w14:paraId="1ECF53F6" w14:textId="5E97CD1C" w:rsidR="005534D6" w:rsidRPr="0092264D" w:rsidRDefault="0092264D" w:rsidP="000556B5">
            <w:pPr>
              <w:rPr>
                <w:sz w:val="16"/>
                <w:szCs w:val="16"/>
              </w:rPr>
            </w:pPr>
            <w:r w:rsidRPr="0092264D">
              <w:rPr>
                <w:sz w:val="16"/>
                <w:szCs w:val="16"/>
              </w:rPr>
              <w:t xml:space="preserve">Pathan Colony, </w:t>
            </w:r>
            <w:proofErr w:type="spellStart"/>
            <w:r w:rsidRPr="0092264D">
              <w:rPr>
                <w:sz w:val="16"/>
                <w:szCs w:val="16"/>
              </w:rPr>
              <w:t>Maghopir</w:t>
            </w:r>
            <w:proofErr w:type="spellEnd"/>
            <w:r w:rsidRPr="0092264D">
              <w:rPr>
                <w:sz w:val="16"/>
                <w:szCs w:val="16"/>
              </w:rPr>
              <w:t xml:space="preserve"> Road, Karachi no. 16</w:t>
            </w:r>
          </w:p>
          <w:p w14:paraId="29218AC2" w14:textId="3F940409" w:rsidR="005534D6" w:rsidRDefault="005534D6" w:rsidP="004D3011"/>
          <w:p w14:paraId="2C6BAD41" w14:textId="0C22F94D" w:rsidR="007245C0" w:rsidRDefault="007245C0" w:rsidP="004D3011">
            <w:r>
              <w:rPr>
                <w:noProof/>
              </w:rPr>
              <w:drawing>
                <wp:inline distT="0" distB="0" distL="0" distR="0" wp14:anchorId="695B0FC6" wp14:editId="7A5E0928">
                  <wp:extent cx="228600" cy="2286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Pr="003E6922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8"/>
                <w:szCs w:val="28"/>
              </w:rPr>
              <w:t>OBJECTIVE</w:t>
            </w:r>
          </w:p>
          <w:p w14:paraId="561A9FAC" w14:textId="77777777" w:rsidR="003E6922" w:rsidRDefault="003E6922" w:rsidP="004D3011">
            <w:pPr>
              <w:rPr>
                <w:sz w:val="16"/>
                <w:szCs w:val="16"/>
              </w:rPr>
            </w:pPr>
          </w:p>
          <w:p w14:paraId="179E48B3" w14:textId="2E3FE093" w:rsidR="001F5797" w:rsidRDefault="006F6033" w:rsidP="001F7C80">
            <w:pPr>
              <w:rPr>
                <w:sz w:val="16"/>
                <w:szCs w:val="16"/>
              </w:rPr>
            </w:pPr>
            <w:r w:rsidRPr="006F6033">
              <w:rPr>
                <w:sz w:val="16"/>
                <w:szCs w:val="16"/>
              </w:rPr>
              <w:t>Self-motivated team player seeking a position as a web developer with Next Generation Web Development where I can apply my knowledge of web design to meet client needs and exceed their expectations.</w:t>
            </w:r>
          </w:p>
          <w:p w14:paraId="765B0AAF" w14:textId="77777777" w:rsidR="001F5797" w:rsidRDefault="001F5797" w:rsidP="001F7C80">
            <w:pPr>
              <w:rPr>
                <w:sz w:val="16"/>
                <w:szCs w:val="16"/>
              </w:rPr>
            </w:pPr>
          </w:p>
          <w:p w14:paraId="3B5AFC0F" w14:textId="2C849EB2" w:rsidR="00376228" w:rsidRDefault="00376228" w:rsidP="001F7C80">
            <w:pPr>
              <w:rPr>
                <w:sz w:val="16"/>
                <w:szCs w:val="16"/>
              </w:rPr>
            </w:pPr>
          </w:p>
          <w:p w14:paraId="5EBB2A90" w14:textId="73D64316" w:rsidR="00376228" w:rsidRPr="00376228" w:rsidRDefault="00376228" w:rsidP="00376228">
            <w:pPr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b/>
                <w:caps/>
                <w:noProof/>
                <w:color w:val="548AB7" w:themeColor="accent1" w:themeShade="BF"/>
                <w:sz w:val="28"/>
                <w:szCs w:val="28"/>
              </w:rPr>
              <w:drawing>
                <wp:inline distT="0" distB="0" distL="0" distR="0" wp14:anchorId="7DD8A6B6" wp14:editId="5E5A73BA">
                  <wp:extent cx="230400" cy="2304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00" cy="2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8"/>
                <w:szCs w:val="28"/>
              </w:rPr>
              <w:t xml:space="preserve"> </w:t>
            </w:r>
            <w:r w:rsidRPr="00376228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8"/>
                <w:szCs w:val="28"/>
              </w:rPr>
              <w:t>Skills Stack</w:t>
            </w:r>
          </w:p>
          <w:p w14:paraId="462E400E" w14:textId="665708C7" w:rsidR="008C7CCE" w:rsidRDefault="008C7CCE" w:rsidP="001F7C80">
            <w:pPr>
              <w:rPr>
                <w:sz w:val="16"/>
                <w:szCs w:val="16"/>
              </w:rPr>
            </w:pPr>
          </w:p>
          <w:p w14:paraId="7D99916C" w14:textId="77777777" w:rsidR="00376228" w:rsidRDefault="00376228" w:rsidP="001F7C80">
            <w:pPr>
              <w:rPr>
                <w:sz w:val="16"/>
                <w:szCs w:val="16"/>
              </w:rPr>
            </w:pPr>
          </w:p>
          <w:tbl>
            <w:tblPr>
              <w:tblStyle w:val="TableGrid"/>
              <w:tblW w:w="299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76"/>
              <w:gridCol w:w="1134"/>
              <w:gridCol w:w="284"/>
            </w:tblGrid>
            <w:tr w:rsidR="008C7CCE" w14:paraId="7E90CB29" w14:textId="77777777" w:rsidTr="000A3ABE">
              <w:trPr>
                <w:trHeight w:val="1328"/>
              </w:trPr>
              <w:tc>
                <w:tcPr>
                  <w:tcW w:w="1576" w:type="dxa"/>
                </w:tcPr>
                <w:tbl>
                  <w:tblPr>
                    <w:tblStyle w:val="TableGrid"/>
                    <w:tblW w:w="0" w:type="auto"/>
                    <w:tblInd w:w="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10"/>
                  </w:tblGrid>
                  <w:tr w:rsidR="008C7CCE" w14:paraId="3E30DCEC" w14:textId="77777777" w:rsidTr="00447757">
                    <w:trPr>
                      <w:trHeight w:val="289"/>
                    </w:trPr>
                    <w:tc>
                      <w:tcPr>
                        <w:tcW w:w="910" w:type="dxa"/>
                      </w:tcPr>
                      <w:p w14:paraId="5FEDBB21" w14:textId="11A540C8" w:rsidR="008C7CCE" w:rsidRDefault="00447757" w:rsidP="0011221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0BB2E22C" wp14:editId="0649FF56">
                              <wp:extent cx="360000" cy="360000"/>
                              <wp:effectExtent l="0" t="0" r="2540" b="2540"/>
                              <wp:docPr id="16" name="Picture 1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6" name="Picture 16"/>
                                      <pic:cNvPicPr/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60000" cy="360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8C7CCE" w14:paraId="2B57F595" w14:textId="77777777" w:rsidTr="00447757">
                    <w:trPr>
                      <w:trHeight w:val="289"/>
                    </w:trPr>
                    <w:tc>
                      <w:tcPr>
                        <w:tcW w:w="910" w:type="dxa"/>
                        <w:vAlign w:val="center"/>
                      </w:tcPr>
                      <w:p w14:paraId="73980DD7" w14:textId="324FE189" w:rsidR="008C7CCE" w:rsidRDefault="00376228" w:rsidP="00EC02B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HTML</w:t>
                        </w:r>
                      </w:p>
                    </w:tc>
                  </w:tr>
                </w:tbl>
                <w:p w14:paraId="29F7D8A4" w14:textId="77777777" w:rsidR="008C7CCE" w:rsidRDefault="008C7CCE" w:rsidP="001F7C80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</w:tcPr>
                <w:tbl>
                  <w:tblPr>
                    <w:tblStyle w:val="TableGrid"/>
                    <w:tblW w:w="971" w:type="dxa"/>
                    <w:tblInd w:w="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71"/>
                  </w:tblGrid>
                  <w:tr w:rsidR="00376228" w14:paraId="05ABC5D0" w14:textId="77777777" w:rsidTr="00447757">
                    <w:trPr>
                      <w:trHeight w:val="329"/>
                    </w:trPr>
                    <w:tc>
                      <w:tcPr>
                        <w:tcW w:w="971" w:type="dxa"/>
                      </w:tcPr>
                      <w:p w14:paraId="5D043680" w14:textId="1E2E7A7E" w:rsidR="00376228" w:rsidRDefault="00447757" w:rsidP="0011221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781DEC44" wp14:editId="00718007">
                              <wp:extent cx="360000" cy="360000"/>
                              <wp:effectExtent l="0" t="0" r="2540" b="2540"/>
                              <wp:docPr id="17" name="Picture 1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7" name="Picture 17"/>
                                      <pic:cNvPicPr/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60000" cy="360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376228" w14:paraId="3CD71C43" w14:textId="77777777" w:rsidTr="00447757">
                    <w:trPr>
                      <w:trHeight w:val="329"/>
                    </w:trPr>
                    <w:tc>
                      <w:tcPr>
                        <w:tcW w:w="971" w:type="dxa"/>
                        <w:vAlign w:val="center"/>
                      </w:tcPr>
                      <w:p w14:paraId="29D072F6" w14:textId="3546BF12" w:rsidR="00376228" w:rsidRDefault="00376228" w:rsidP="00EC02B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CSS</w:t>
                        </w:r>
                      </w:p>
                    </w:tc>
                  </w:tr>
                </w:tbl>
                <w:p w14:paraId="243EDE60" w14:textId="77777777" w:rsidR="008C7CCE" w:rsidRDefault="008C7CCE" w:rsidP="001F7C80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4" w:type="dxa"/>
                </w:tcPr>
                <w:p w14:paraId="1AE5D7B4" w14:textId="77777777" w:rsidR="008C7CCE" w:rsidRDefault="008C7CCE" w:rsidP="001F7C80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376228" w14:paraId="08F7834B" w14:textId="77777777" w:rsidTr="000A3ABE">
              <w:trPr>
                <w:trHeight w:val="660"/>
              </w:trPr>
              <w:tc>
                <w:tcPr>
                  <w:tcW w:w="1576" w:type="dxa"/>
                </w:tcPr>
                <w:tbl>
                  <w:tblPr>
                    <w:tblStyle w:val="TableGrid"/>
                    <w:tblW w:w="0" w:type="auto"/>
                    <w:tblInd w:w="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183"/>
                  </w:tblGrid>
                  <w:tr w:rsidR="00376228" w14:paraId="4425772C" w14:textId="77777777" w:rsidTr="00447757">
                    <w:trPr>
                      <w:trHeight w:val="197"/>
                    </w:trPr>
                    <w:tc>
                      <w:tcPr>
                        <w:tcW w:w="1183" w:type="dxa"/>
                      </w:tcPr>
                      <w:p w14:paraId="234FB6D3" w14:textId="6A6DDE30" w:rsidR="00376228" w:rsidRDefault="00447757" w:rsidP="0011221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13F1D64B" wp14:editId="5F08B11C">
                              <wp:extent cx="360000" cy="360000"/>
                              <wp:effectExtent l="0" t="0" r="2540" b="2540"/>
                              <wp:docPr id="18" name="Picture 1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8" name="Picture 18"/>
                                      <pic:cNvPicPr/>
                                    </pic:nvPicPr>
                                    <pic:blipFill>
                                      <a:blip r:embed="rId1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60000" cy="360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376228" w14:paraId="467BD582" w14:textId="77777777" w:rsidTr="00447757">
                    <w:trPr>
                      <w:trHeight w:val="406"/>
                    </w:trPr>
                    <w:tc>
                      <w:tcPr>
                        <w:tcW w:w="1183" w:type="dxa"/>
                        <w:vAlign w:val="center"/>
                      </w:tcPr>
                      <w:p w14:paraId="6C59A780" w14:textId="64B45F89" w:rsidR="00376228" w:rsidRDefault="00376228" w:rsidP="00EC02B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JAVASCRIPT</w:t>
                        </w:r>
                      </w:p>
                    </w:tc>
                  </w:tr>
                </w:tbl>
                <w:p w14:paraId="378673AB" w14:textId="77777777" w:rsidR="00376228" w:rsidRDefault="00376228" w:rsidP="001F7C80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</w:tcPr>
                <w:p w14:paraId="6ABDA24E" w14:textId="77777777" w:rsidR="00376228" w:rsidRDefault="000A3ABE" w:rsidP="000A3ABE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drawing>
                      <wp:inline distT="0" distB="0" distL="0" distR="0" wp14:anchorId="77916765" wp14:editId="670F7FAB">
                        <wp:extent cx="419100" cy="42672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19788" cy="42742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C1042D5" w14:textId="0AD68E56" w:rsidR="000A3ABE" w:rsidRDefault="000A3ABE" w:rsidP="000A3ABE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React JS</w:t>
                  </w:r>
                </w:p>
              </w:tc>
              <w:tc>
                <w:tcPr>
                  <w:tcW w:w="284" w:type="dxa"/>
                </w:tcPr>
                <w:p w14:paraId="56E0CBCE" w14:textId="77777777" w:rsidR="00376228" w:rsidRDefault="00376228" w:rsidP="001F7C80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6D1C5AA0" w14:textId="29B60017" w:rsidR="008C7CCE" w:rsidRPr="00FA1583" w:rsidRDefault="008C7CCE" w:rsidP="001F7C80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73CD9C84" w14:textId="77777777" w:rsidR="005534D6" w:rsidRPr="00934A44" w:rsidRDefault="005534D6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31FA5F7A" w14:textId="5844BB59" w:rsidR="005534D6" w:rsidRPr="00934A44" w:rsidRDefault="00166EB5" w:rsidP="00B273BB">
            <w:pPr>
              <w:pStyle w:val="Title"/>
            </w:pPr>
            <w:r>
              <w:t>Zia Ur Rehman</w:t>
            </w:r>
          </w:p>
          <w:p w14:paraId="40B21F5C" w14:textId="22423955" w:rsidR="005534D6" w:rsidRPr="00887795" w:rsidRDefault="000A3ABE" w:rsidP="001B2ABD">
            <w:pPr>
              <w:pStyle w:val="Subtitle"/>
              <w:rPr>
                <w:b/>
                <w:bCs/>
                <w:color w:val="0070C0"/>
                <w:spacing w:val="0"/>
                <w:sz w:val="24"/>
                <w:szCs w:val="24"/>
              </w:rPr>
            </w:pPr>
            <w:r>
              <w:rPr>
                <w:b/>
                <w:bCs/>
                <w:color w:val="0070C0"/>
                <w:spacing w:val="0"/>
                <w:w w:val="100"/>
                <w:sz w:val="24"/>
                <w:szCs w:val="24"/>
              </w:rPr>
              <w:t xml:space="preserve">F R O N T E N D   </w:t>
            </w:r>
            <w:proofErr w:type="spellStart"/>
            <w:r>
              <w:rPr>
                <w:b/>
                <w:bCs/>
                <w:color w:val="0070C0"/>
                <w:spacing w:val="0"/>
                <w:w w:val="100"/>
                <w:sz w:val="24"/>
                <w:szCs w:val="24"/>
              </w:rPr>
              <w:t>D</w:t>
            </w:r>
            <w:proofErr w:type="spellEnd"/>
            <w:r>
              <w:rPr>
                <w:b/>
                <w:bCs/>
                <w:color w:val="0070C0"/>
                <w:spacing w:val="0"/>
                <w:w w:val="100"/>
                <w:sz w:val="24"/>
                <w:szCs w:val="24"/>
              </w:rPr>
              <w:t xml:space="preserve"> E V E L O P E R</w:t>
            </w:r>
          </w:p>
          <w:p w14:paraId="35FAD3F7" w14:textId="155231FF" w:rsidR="003E6922" w:rsidRDefault="003E6922" w:rsidP="00F8248A">
            <w:pPr>
              <w:rPr>
                <w:color w:val="808080" w:themeColor="background1" w:themeShade="80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05"/>
              <w:gridCol w:w="270"/>
              <w:gridCol w:w="4555"/>
            </w:tblGrid>
            <w:tr w:rsidR="006501C4" w14:paraId="3901A8F1" w14:textId="77777777" w:rsidTr="006501C4">
              <w:tc>
                <w:tcPr>
                  <w:tcW w:w="1405" w:type="dxa"/>
                </w:tcPr>
                <w:p w14:paraId="372878E4" w14:textId="35A6BCAE" w:rsidR="006501C4" w:rsidRDefault="006501C4" w:rsidP="00F8248A">
                  <w:pPr>
                    <w:rPr>
                      <w:color w:val="808080" w:themeColor="background1" w:themeShade="80"/>
                      <w:sz w:val="16"/>
                      <w:szCs w:val="16"/>
                    </w:rPr>
                  </w:pPr>
                  <w:r>
                    <w:rPr>
                      <w:color w:val="808080" w:themeColor="background1" w:themeShade="80"/>
                      <w:sz w:val="16"/>
                      <w:szCs w:val="16"/>
                    </w:rPr>
                    <w:t>FATHER NAME</w:t>
                  </w:r>
                </w:p>
              </w:tc>
              <w:tc>
                <w:tcPr>
                  <w:tcW w:w="270" w:type="dxa"/>
                </w:tcPr>
                <w:p w14:paraId="26B28FC8" w14:textId="70307CF1" w:rsidR="006501C4" w:rsidRDefault="006501C4" w:rsidP="00F8248A">
                  <w:pPr>
                    <w:rPr>
                      <w:color w:val="808080" w:themeColor="background1" w:themeShade="80"/>
                      <w:sz w:val="16"/>
                      <w:szCs w:val="16"/>
                    </w:rPr>
                  </w:pPr>
                  <w:r>
                    <w:rPr>
                      <w:color w:val="808080" w:themeColor="background1" w:themeShade="80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4555" w:type="dxa"/>
                </w:tcPr>
                <w:p w14:paraId="2B42B40A" w14:textId="62F42782" w:rsidR="006501C4" w:rsidRDefault="00166EB5" w:rsidP="00F8248A">
                  <w:pPr>
                    <w:rPr>
                      <w:color w:val="808080" w:themeColor="background1" w:themeShade="80"/>
                      <w:sz w:val="16"/>
                      <w:szCs w:val="16"/>
                    </w:rPr>
                  </w:pPr>
                  <w:r>
                    <w:rPr>
                      <w:color w:val="808080" w:themeColor="background1" w:themeShade="80"/>
                      <w:sz w:val="16"/>
                      <w:szCs w:val="16"/>
                    </w:rPr>
                    <w:t>SAIF UR REHMAN</w:t>
                  </w:r>
                </w:p>
              </w:tc>
            </w:tr>
            <w:tr w:rsidR="006501C4" w14:paraId="09752A62" w14:textId="77777777" w:rsidTr="006501C4">
              <w:tc>
                <w:tcPr>
                  <w:tcW w:w="1405" w:type="dxa"/>
                </w:tcPr>
                <w:p w14:paraId="0FBB0011" w14:textId="04957E71" w:rsidR="006501C4" w:rsidRDefault="006501C4" w:rsidP="00F8248A">
                  <w:pPr>
                    <w:rPr>
                      <w:color w:val="808080" w:themeColor="background1" w:themeShade="80"/>
                      <w:sz w:val="16"/>
                      <w:szCs w:val="16"/>
                    </w:rPr>
                  </w:pPr>
                  <w:r>
                    <w:rPr>
                      <w:color w:val="808080" w:themeColor="background1" w:themeShade="80"/>
                      <w:sz w:val="16"/>
                      <w:szCs w:val="16"/>
                    </w:rPr>
                    <w:t>CNIC</w:t>
                  </w:r>
                </w:p>
              </w:tc>
              <w:tc>
                <w:tcPr>
                  <w:tcW w:w="270" w:type="dxa"/>
                </w:tcPr>
                <w:p w14:paraId="13FE4FD7" w14:textId="0F361587" w:rsidR="006501C4" w:rsidRDefault="006501C4" w:rsidP="00F8248A">
                  <w:pPr>
                    <w:rPr>
                      <w:color w:val="808080" w:themeColor="background1" w:themeShade="80"/>
                      <w:sz w:val="16"/>
                      <w:szCs w:val="16"/>
                    </w:rPr>
                  </w:pPr>
                  <w:r>
                    <w:rPr>
                      <w:color w:val="808080" w:themeColor="background1" w:themeShade="80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4555" w:type="dxa"/>
                </w:tcPr>
                <w:p w14:paraId="1E499F68" w14:textId="43B2A73D" w:rsidR="006501C4" w:rsidRDefault="006501C4" w:rsidP="00F8248A">
                  <w:pPr>
                    <w:rPr>
                      <w:color w:val="808080" w:themeColor="background1" w:themeShade="80"/>
                      <w:sz w:val="16"/>
                      <w:szCs w:val="16"/>
                    </w:rPr>
                  </w:pPr>
                  <w:r w:rsidRPr="003E6922">
                    <w:rPr>
                      <w:color w:val="808080" w:themeColor="background1" w:themeShade="80"/>
                      <w:sz w:val="16"/>
                      <w:szCs w:val="16"/>
                    </w:rPr>
                    <w:t>42401-</w:t>
                  </w:r>
                  <w:r w:rsidR="00FA1583">
                    <w:rPr>
                      <w:color w:val="808080" w:themeColor="background1" w:themeShade="80"/>
                      <w:sz w:val="16"/>
                      <w:szCs w:val="16"/>
                    </w:rPr>
                    <w:t>4505259</w:t>
                  </w:r>
                  <w:r w:rsidRPr="003E6922">
                    <w:rPr>
                      <w:color w:val="808080" w:themeColor="background1" w:themeShade="80"/>
                      <w:sz w:val="16"/>
                      <w:szCs w:val="16"/>
                    </w:rPr>
                    <w:t>-</w:t>
                  </w:r>
                  <w:r w:rsidR="001F5797">
                    <w:rPr>
                      <w:color w:val="808080" w:themeColor="background1" w:themeShade="80"/>
                      <w:sz w:val="16"/>
                      <w:szCs w:val="16"/>
                    </w:rPr>
                    <w:t>5</w:t>
                  </w:r>
                </w:p>
              </w:tc>
            </w:tr>
            <w:tr w:rsidR="006501C4" w14:paraId="32A6F0CA" w14:textId="77777777" w:rsidTr="006501C4">
              <w:tc>
                <w:tcPr>
                  <w:tcW w:w="1405" w:type="dxa"/>
                </w:tcPr>
                <w:p w14:paraId="6EE79DA8" w14:textId="3D43E18C" w:rsidR="006501C4" w:rsidRDefault="006501C4" w:rsidP="00F8248A">
                  <w:pPr>
                    <w:rPr>
                      <w:color w:val="808080" w:themeColor="background1" w:themeShade="80"/>
                      <w:sz w:val="16"/>
                      <w:szCs w:val="16"/>
                    </w:rPr>
                  </w:pPr>
                  <w:r>
                    <w:rPr>
                      <w:color w:val="808080" w:themeColor="background1" w:themeShade="80"/>
                      <w:sz w:val="16"/>
                      <w:szCs w:val="16"/>
                    </w:rPr>
                    <w:t>LANGUAGES</w:t>
                  </w:r>
                </w:p>
              </w:tc>
              <w:tc>
                <w:tcPr>
                  <w:tcW w:w="270" w:type="dxa"/>
                </w:tcPr>
                <w:p w14:paraId="46982EBE" w14:textId="28E485C8" w:rsidR="006501C4" w:rsidRDefault="006501C4" w:rsidP="00F8248A">
                  <w:pPr>
                    <w:rPr>
                      <w:color w:val="808080" w:themeColor="background1" w:themeShade="80"/>
                      <w:sz w:val="16"/>
                      <w:szCs w:val="16"/>
                    </w:rPr>
                  </w:pPr>
                  <w:r>
                    <w:rPr>
                      <w:color w:val="808080" w:themeColor="background1" w:themeShade="80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4555" w:type="dxa"/>
                </w:tcPr>
                <w:p w14:paraId="5745FA7A" w14:textId="504484C3" w:rsidR="006501C4" w:rsidRDefault="006501C4" w:rsidP="00F8248A">
                  <w:pPr>
                    <w:rPr>
                      <w:color w:val="808080" w:themeColor="background1" w:themeShade="80"/>
                      <w:sz w:val="16"/>
                      <w:szCs w:val="16"/>
                    </w:rPr>
                  </w:pPr>
                  <w:r w:rsidRPr="003E6922">
                    <w:rPr>
                      <w:color w:val="808080" w:themeColor="background1" w:themeShade="80"/>
                      <w:sz w:val="16"/>
                      <w:szCs w:val="16"/>
                    </w:rPr>
                    <w:t>PASHTO, URDU</w:t>
                  </w:r>
                </w:p>
              </w:tc>
            </w:tr>
          </w:tbl>
          <w:p w14:paraId="2750B5C7" w14:textId="77777777" w:rsidR="006501C4" w:rsidRPr="003E6922" w:rsidRDefault="006501C4" w:rsidP="00F8248A">
            <w:pPr>
              <w:rPr>
                <w:color w:val="808080" w:themeColor="background1" w:themeShade="80"/>
                <w:sz w:val="16"/>
                <w:szCs w:val="16"/>
              </w:rPr>
            </w:pPr>
          </w:p>
          <w:p w14:paraId="78139207" w14:textId="77777777" w:rsidR="003E6922" w:rsidRPr="00F8248A" w:rsidRDefault="003E6922" w:rsidP="00F8248A"/>
          <w:p w14:paraId="6D2D97F8" w14:textId="77BBD0BE" w:rsidR="00914CB7" w:rsidRPr="00914CB7" w:rsidRDefault="00914CB7" w:rsidP="00914CB7"/>
        </w:tc>
      </w:tr>
      <w:tr w:rsidR="005534D6" w14:paraId="4E4F2A2B" w14:textId="77777777" w:rsidTr="00FD2426">
        <w:tc>
          <w:tcPr>
            <w:tcW w:w="3600" w:type="dxa"/>
            <w:vMerge/>
          </w:tcPr>
          <w:p w14:paraId="2C3E9DA0" w14:textId="5E735F4F" w:rsidR="005534D6" w:rsidRPr="004D3011" w:rsidRDefault="005534D6" w:rsidP="00601178"/>
        </w:tc>
        <w:tc>
          <w:tcPr>
            <w:tcW w:w="720" w:type="dxa"/>
          </w:tcPr>
          <w:p w14:paraId="7931D9BD" w14:textId="77777777" w:rsidR="005534D6" w:rsidRDefault="005534D6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087B26F8" w14:textId="70BE8553" w:rsidR="005534D6" w:rsidRDefault="005534D6" w:rsidP="00036450">
            <w:pPr>
              <w:pStyle w:val="Heading2"/>
            </w:pPr>
            <w:r>
              <w:rPr>
                <w:rFonts w:ascii="Century Gothic" w:hAnsi="Century Gothic"/>
                <w:b w:val="0"/>
                <w:noProof/>
                <w:color w:val="503D1B" w:themeColor="background2" w:themeShade="40"/>
                <w:sz w:val="28"/>
                <w:szCs w:val="28"/>
              </w:rPr>
              <w:drawing>
                <wp:anchor distT="0" distB="0" distL="114300" distR="114300" simplePos="0" relativeHeight="251671552" behindDoc="1" locked="0" layoutInCell="1" allowOverlap="1" wp14:anchorId="0DD60BAB" wp14:editId="09360BCA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154305</wp:posOffset>
                  </wp:positionV>
                  <wp:extent cx="337185" cy="337185"/>
                  <wp:effectExtent l="0" t="0" r="5715" b="5715"/>
                  <wp:wrapTight wrapText="bothSides">
                    <wp:wrapPolygon edited="0">
                      <wp:start x="4881" y="0"/>
                      <wp:lineTo x="0" y="2441"/>
                      <wp:lineTo x="0" y="19525"/>
                      <wp:lineTo x="4881" y="20746"/>
                      <wp:lineTo x="17085" y="20746"/>
                      <wp:lineTo x="20746" y="19525"/>
                      <wp:lineTo x="20746" y="2441"/>
                      <wp:lineTo x="15864" y="0"/>
                      <wp:lineTo x="4881" y="0"/>
                    </wp:wrapPolygon>
                  </wp:wrapTight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degree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5" cy="337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</w:t>
            </w:r>
            <w:sdt>
              <w:sdtPr>
                <w:id w:val="1049110328"/>
                <w:placeholder>
                  <w:docPart w:val="BA92DAC1180843D0982D862E8DA9A4D0"/>
                </w:placeholder>
                <w:temporary/>
                <w:showingPlcHdr/>
                <w15:appearance w15:val="hidden"/>
              </w:sdtPr>
              <w:sdtContent>
                <w:r w:rsidRPr="003E6922">
                  <w:rPr>
                    <w:sz w:val="40"/>
                    <w:szCs w:val="40"/>
                  </w:rPr>
                  <w:t>EDUCATION</w:t>
                </w:r>
              </w:sdtContent>
            </w:sdt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85"/>
              <w:gridCol w:w="5545"/>
            </w:tblGrid>
            <w:tr w:rsidR="00272590" w14:paraId="4B039628" w14:textId="77777777" w:rsidTr="009A761C">
              <w:tc>
                <w:tcPr>
                  <w:tcW w:w="685" w:type="dxa"/>
                </w:tcPr>
                <w:p w14:paraId="44A6CBC6" w14:textId="77777777" w:rsidR="00272590" w:rsidRDefault="00272590" w:rsidP="003B73FF"/>
              </w:tc>
              <w:tc>
                <w:tcPr>
                  <w:tcW w:w="5545" w:type="dxa"/>
                </w:tcPr>
                <w:p w14:paraId="4DE450FB" w14:textId="324F5E7A" w:rsidR="009A761C" w:rsidRPr="009A761C" w:rsidRDefault="009A761C" w:rsidP="00C9744D">
                  <w:pPr>
                    <w:pStyle w:val="Date"/>
                  </w:pPr>
                </w:p>
              </w:tc>
            </w:tr>
            <w:tr w:rsidR="00272590" w14:paraId="3AE4D7AD" w14:textId="77777777" w:rsidTr="009A761C">
              <w:tc>
                <w:tcPr>
                  <w:tcW w:w="685" w:type="dxa"/>
                </w:tcPr>
                <w:p w14:paraId="63A468BA" w14:textId="77777777" w:rsidR="00272590" w:rsidRDefault="00272590" w:rsidP="003B73FF"/>
              </w:tc>
              <w:tc>
                <w:tcPr>
                  <w:tcW w:w="5545" w:type="dxa"/>
                </w:tcPr>
                <w:p w14:paraId="09545266" w14:textId="5A28AA18" w:rsidR="00272590" w:rsidRPr="005B0E95" w:rsidRDefault="00272590" w:rsidP="00272590">
                  <w:pPr>
                    <w:pStyle w:val="Heading4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Matriculation</w:t>
                  </w:r>
                </w:p>
                <w:p w14:paraId="02E9BF44" w14:textId="6A9BA12A" w:rsidR="00272590" w:rsidRPr="00EF2B91" w:rsidRDefault="00000000" w:rsidP="00272590">
                  <w:pPr>
                    <w:rPr>
                      <w:color w:val="000000" w:themeColor="text1"/>
                      <w:sz w:val="16"/>
                      <w:szCs w:val="16"/>
                    </w:rPr>
                  </w:pPr>
                  <w:hyperlink r:id="rId18" w:history="1">
                    <w:r w:rsidR="00272590" w:rsidRPr="001F5797">
                      <w:rPr>
                        <w:rStyle w:val="Hyperlink"/>
                        <w:color w:val="000000" w:themeColor="text1"/>
                        <w:sz w:val="16"/>
                        <w:szCs w:val="16"/>
                        <w:u w:val="none"/>
                      </w:rPr>
                      <w:t>Karachi</w:t>
                    </w:r>
                  </w:hyperlink>
                  <w:r w:rsidR="00272590">
                    <w:rPr>
                      <w:rStyle w:val="Hyperlink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="00272590" w:rsidRPr="001F5797">
                    <w:rPr>
                      <w:rStyle w:val="Hyperlink"/>
                      <w:color w:val="000000" w:themeColor="text1"/>
                      <w:sz w:val="16"/>
                      <w:szCs w:val="16"/>
                      <w:u w:val="none"/>
                    </w:rPr>
                    <w:t>Board</w:t>
                  </w:r>
                </w:p>
                <w:p w14:paraId="5C5B4D9F" w14:textId="37C6B37D" w:rsidR="00272590" w:rsidRDefault="00272590" w:rsidP="00272590">
                  <w:pPr>
                    <w:pStyle w:val="Date"/>
                    <w:rPr>
                      <w:sz w:val="16"/>
                      <w:szCs w:val="16"/>
                    </w:rPr>
                  </w:pPr>
                  <w:r w:rsidRPr="005B0E95">
                    <w:rPr>
                      <w:sz w:val="16"/>
                      <w:szCs w:val="16"/>
                    </w:rPr>
                    <w:t>201</w:t>
                  </w:r>
                  <w:r>
                    <w:rPr>
                      <w:sz w:val="16"/>
                      <w:szCs w:val="16"/>
                    </w:rPr>
                    <w:t>1</w:t>
                  </w:r>
                </w:p>
                <w:p w14:paraId="0617559F" w14:textId="77777777" w:rsidR="00272590" w:rsidRDefault="00272590" w:rsidP="003B73FF"/>
                <w:p w14:paraId="33D4EAE9" w14:textId="6C26B73E" w:rsidR="00FA1583" w:rsidRPr="00FA1583" w:rsidRDefault="00FA1583" w:rsidP="00FA1583">
                  <w:pPr>
                    <w:pStyle w:val="Heading4"/>
                    <w:rPr>
                      <w:sz w:val="16"/>
                      <w:szCs w:val="16"/>
                    </w:rPr>
                  </w:pPr>
                  <w:r w:rsidRPr="00FA1583">
                    <w:rPr>
                      <w:sz w:val="16"/>
                      <w:szCs w:val="16"/>
                    </w:rPr>
                    <w:t>Intermediate</w:t>
                  </w:r>
                </w:p>
                <w:p w14:paraId="3A81A8A3" w14:textId="77777777" w:rsidR="00FA1583" w:rsidRPr="00EF2B91" w:rsidRDefault="00000000" w:rsidP="00FA1583">
                  <w:pPr>
                    <w:rPr>
                      <w:color w:val="000000" w:themeColor="text1"/>
                      <w:sz w:val="16"/>
                      <w:szCs w:val="16"/>
                    </w:rPr>
                  </w:pPr>
                  <w:hyperlink r:id="rId19" w:history="1">
                    <w:r w:rsidR="00FA1583" w:rsidRPr="001F5797">
                      <w:rPr>
                        <w:rStyle w:val="Hyperlink"/>
                        <w:color w:val="000000" w:themeColor="text1"/>
                        <w:sz w:val="16"/>
                        <w:szCs w:val="16"/>
                        <w:u w:val="none"/>
                      </w:rPr>
                      <w:t>Karachi</w:t>
                    </w:r>
                  </w:hyperlink>
                  <w:r w:rsidR="00FA1583">
                    <w:rPr>
                      <w:rStyle w:val="Hyperlink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="00FA1583" w:rsidRPr="001F5797">
                    <w:rPr>
                      <w:rStyle w:val="Hyperlink"/>
                      <w:color w:val="000000" w:themeColor="text1"/>
                      <w:sz w:val="16"/>
                      <w:szCs w:val="16"/>
                      <w:u w:val="none"/>
                    </w:rPr>
                    <w:t>Board</w:t>
                  </w:r>
                </w:p>
                <w:p w14:paraId="1B2F59EC" w14:textId="3460B91F" w:rsidR="00FA1583" w:rsidRDefault="00FA1583" w:rsidP="00FA1583">
                  <w:pPr>
                    <w:pStyle w:val="Date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20</w:t>
                  </w:r>
                  <w:r w:rsidR="001F5797">
                    <w:rPr>
                      <w:sz w:val="16"/>
                      <w:szCs w:val="16"/>
                    </w:rPr>
                    <w:t>13</w:t>
                  </w:r>
                </w:p>
                <w:p w14:paraId="35528C80" w14:textId="656376E4" w:rsidR="00FA1583" w:rsidRDefault="00FA1583" w:rsidP="003B73FF"/>
              </w:tc>
            </w:tr>
          </w:tbl>
          <w:p w14:paraId="492CECCB" w14:textId="74CF4837" w:rsidR="003B73FF" w:rsidRPr="003B73FF" w:rsidRDefault="003B73FF" w:rsidP="003B73FF"/>
          <w:p w14:paraId="0D3F9839" w14:textId="77777777" w:rsidR="005534D6" w:rsidRPr="009D2DF9" w:rsidRDefault="005534D6" w:rsidP="00036450">
            <w:pPr>
              <w:rPr>
                <w:sz w:val="16"/>
                <w:szCs w:val="16"/>
              </w:rPr>
            </w:pPr>
          </w:p>
          <w:p w14:paraId="71BE2576" w14:textId="7A3C898A" w:rsidR="005534D6" w:rsidRPr="003E6922" w:rsidRDefault="0092264D" w:rsidP="00036450">
            <w:pPr>
              <w:pStyle w:val="Heading2"/>
              <w:rPr>
                <w:sz w:val="40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281D5518" wp14:editId="6FA884D0">
                  <wp:extent cx="338400" cy="338400"/>
                  <wp:effectExtent l="0" t="0" r="508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400" cy="3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534D6">
              <w:rPr>
                <w:sz w:val="28"/>
                <w:szCs w:val="28"/>
              </w:rPr>
              <w:t xml:space="preserve">  </w:t>
            </w:r>
            <w:r>
              <w:rPr>
                <w:sz w:val="40"/>
                <w:szCs w:val="40"/>
              </w:rPr>
              <w:t>experience</w:t>
            </w:r>
          </w:p>
          <w:p w14:paraId="4467C255" w14:textId="7F7559A2" w:rsidR="005534D6" w:rsidRPr="00F8248A" w:rsidRDefault="003B73FF" w:rsidP="00F8248A">
            <w:pPr>
              <w:pStyle w:val="Date"/>
              <w:rPr>
                <w:color w:val="000000" w:themeColor="text1"/>
                <w:sz w:val="16"/>
                <w:szCs w:val="16"/>
              </w:rPr>
            </w:pPr>
            <w:r w:rsidRPr="003B73FF">
              <w:rPr>
                <w:rStyle w:val="Hyperlink"/>
                <w:color w:val="000000" w:themeColor="text1"/>
                <w:sz w:val="16"/>
                <w:szCs w:val="16"/>
                <w:u w:val="none"/>
              </w:rPr>
              <w:t xml:space="preserve"> </w:t>
            </w:r>
          </w:p>
          <w:tbl>
            <w:tblPr>
              <w:tblStyle w:val="PlainTable4"/>
              <w:tblW w:w="5658" w:type="dxa"/>
              <w:tblLayout w:type="fixed"/>
              <w:tblLook w:val="04A0" w:firstRow="1" w:lastRow="0" w:firstColumn="1" w:lastColumn="0" w:noHBand="0" w:noVBand="1"/>
            </w:tblPr>
            <w:tblGrid>
              <w:gridCol w:w="5658"/>
            </w:tblGrid>
            <w:tr w:rsidR="005534D6" w14:paraId="538DE33D" w14:textId="77777777" w:rsidTr="008C7CC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25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58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shd w:val="clear" w:color="auto" w:fill="FFFFFF" w:themeFill="background1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50"/>
                    <w:gridCol w:w="4882"/>
                  </w:tblGrid>
                  <w:tr w:rsidR="0092264D" w14:paraId="547AA82B" w14:textId="77777777" w:rsidTr="008C7CCE">
                    <w:tc>
                      <w:tcPr>
                        <w:tcW w:w="550" w:type="dxa"/>
                        <w:shd w:val="clear" w:color="auto" w:fill="FFFFFF" w:themeFill="background1"/>
                      </w:tcPr>
                      <w:p w14:paraId="261E0BE7" w14:textId="02D82AF0" w:rsidR="0092264D" w:rsidRDefault="00822ED6" w:rsidP="004D3011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24"/>
                            <w:szCs w:val="24"/>
                          </w:rPr>
                          <w:drawing>
                            <wp:inline distT="0" distB="0" distL="0" distR="0" wp14:anchorId="39F3FA3A" wp14:editId="695AD7EA">
                              <wp:extent cx="212090" cy="212090"/>
                              <wp:effectExtent l="0" t="0" r="0" b="0"/>
                              <wp:docPr id="6" name="Picture 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" name="Picture 6"/>
                                      <pic:cNvPicPr/>
                                    </pic:nvPicPr>
                                    <pic:blipFill>
                                      <a:blip r:embed="rId2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2090" cy="21209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882" w:type="dxa"/>
                        <w:shd w:val="clear" w:color="auto" w:fill="FFFFFF" w:themeFill="background1"/>
                        <w:vAlign w:val="center"/>
                      </w:tcPr>
                      <w:p w14:paraId="69BB60BA" w14:textId="37E3FBBF" w:rsidR="0092264D" w:rsidRPr="00FA1583" w:rsidRDefault="0092264D" w:rsidP="00822ED6">
                        <w:pP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FA1583"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</w:rPr>
                          <w:t>Typist</w:t>
                        </w:r>
                      </w:p>
                    </w:tc>
                  </w:tr>
                  <w:tr w:rsidR="0092264D" w14:paraId="2BB0FA99" w14:textId="77777777" w:rsidTr="008C7CCE">
                    <w:tc>
                      <w:tcPr>
                        <w:tcW w:w="550" w:type="dxa"/>
                        <w:shd w:val="clear" w:color="auto" w:fill="FFFFFF" w:themeFill="background1"/>
                      </w:tcPr>
                      <w:p w14:paraId="00926958" w14:textId="77777777" w:rsidR="0092264D" w:rsidRDefault="0092264D" w:rsidP="004D3011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882" w:type="dxa"/>
                        <w:shd w:val="clear" w:color="auto" w:fill="FFFFFF" w:themeFill="background1"/>
                      </w:tcPr>
                      <w:p w14:paraId="0BE001C8" w14:textId="0061C717" w:rsidR="0092264D" w:rsidRPr="00FA1583" w:rsidRDefault="0092264D" w:rsidP="004D3011">
                        <w:pPr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FA1583">
                          <w:rPr>
                            <w:color w:val="000000" w:themeColor="text1"/>
                            <w:sz w:val="16"/>
                            <w:szCs w:val="16"/>
                          </w:rPr>
                          <w:t>Al-</w:t>
                        </w:r>
                        <w:proofErr w:type="spellStart"/>
                        <w:r w:rsidRPr="00FA1583">
                          <w:rPr>
                            <w:color w:val="000000" w:themeColor="text1"/>
                            <w:sz w:val="16"/>
                            <w:szCs w:val="16"/>
                          </w:rPr>
                          <w:t>Marjaan</w:t>
                        </w:r>
                        <w:proofErr w:type="spellEnd"/>
                        <w:r w:rsidRPr="00FA1583">
                          <w:rPr>
                            <w:color w:val="000000" w:themeColor="text1"/>
                            <w:sz w:val="16"/>
                            <w:szCs w:val="16"/>
                          </w:rPr>
                          <w:t xml:space="preserve"> Estate Agency</w:t>
                        </w:r>
                      </w:p>
                    </w:tc>
                  </w:tr>
                  <w:tr w:rsidR="0092264D" w14:paraId="3E2EB02F" w14:textId="77777777" w:rsidTr="008C7CCE">
                    <w:tc>
                      <w:tcPr>
                        <w:tcW w:w="550" w:type="dxa"/>
                        <w:shd w:val="clear" w:color="auto" w:fill="FFFFFF" w:themeFill="background1"/>
                      </w:tcPr>
                      <w:p w14:paraId="3F8A939D" w14:textId="77777777" w:rsidR="0092264D" w:rsidRDefault="0092264D" w:rsidP="004D3011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882" w:type="dxa"/>
                        <w:shd w:val="clear" w:color="auto" w:fill="FFFFFF" w:themeFill="background1"/>
                      </w:tcPr>
                      <w:p w14:paraId="424DCFEE" w14:textId="1365C255" w:rsidR="0092264D" w:rsidRPr="00FA1583" w:rsidRDefault="00FA1583" w:rsidP="004D3011">
                        <w:pPr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FA1583">
                          <w:rPr>
                            <w:color w:val="000000" w:themeColor="text1"/>
                            <w:sz w:val="16"/>
                            <w:szCs w:val="16"/>
                          </w:rPr>
                          <w:t>2011-2016</w:t>
                        </w:r>
                      </w:p>
                    </w:tc>
                  </w:tr>
                </w:tbl>
                <w:p w14:paraId="32507464" w14:textId="691075FE" w:rsidR="005534D6" w:rsidRDefault="005534D6" w:rsidP="004D3011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92264D" w14:paraId="4878364D" w14:textId="77777777" w:rsidTr="008C7CC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58" w:type="dxa"/>
                  <w:shd w:val="clear" w:color="auto" w:fill="FFFFFF" w:themeFill="background1"/>
                </w:tcPr>
                <w:p w14:paraId="67371D9E" w14:textId="77777777" w:rsidR="0092264D" w:rsidRDefault="0092264D" w:rsidP="004D3011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5B9716B6" w14:textId="66A11D6A" w:rsidR="005534D6" w:rsidRPr="008B3D74" w:rsidRDefault="005534D6" w:rsidP="004D3011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0D39598B" w14:textId="5C5A90D5" w:rsidR="0043117B" w:rsidRDefault="00000000" w:rsidP="00F8756C"/>
    <w:sectPr w:rsidR="0043117B" w:rsidSect="000C45FF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AAE3A" w14:textId="77777777" w:rsidR="002E413A" w:rsidRDefault="002E413A" w:rsidP="000C45FF">
      <w:r>
        <w:separator/>
      </w:r>
    </w:p>
  </w:endnote>
  <w:endnote w:type="continuationSeparator" w:id="0">
    <w:p w14:paraId="623F2952" w14:textId="77777777" w:rsidR="002E413A" w:rsidRDefault="002E413A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0B783" w14:textId="77777777" w:rsidR="00021F3A" w:rsidRDefault="00021F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6E18C" w14:textId="77777777" w:rsidR="00021F3A" w:rsidRDefault="00021F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1438C" w14:textId="77777777" w:rsidR="00021F3A" w:rsidRDefault="00021F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4717E" w14:textId="77777777" w:rsidR="002E413A" w:rsidRDefault="002E413A" w:rsidP="000C45FF">
      <w:r>
        <w:separator/>
      </w:r>
    </w:p>
  </w:footnote>
  <w:footnote w:type="continuationSeparator" w:id="0">
    <w:p w14:paraId="0C3B1567" w14:textId="77777777" w:rsidR="002E413A" w:rsidRDefault="002E413A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82BA9" w14:textId="77777777" w:rsidR="00021F3A" w:rsidRDefault="00021F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1A21F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9A170D1" wp14:editId="0171D94C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E6B90" w14:textId="77777777" w:rsidR="00021F3A" w:rsidRDefault="00021F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0" type="#_x0000_t75" style="width:409.8pt;height:409.8pt;visibility:visible;mso-wrap-style:square" o:bullet="t">
        <v:imagedata r:id="rId1" o:title=""/>
      </v:shape>
    </w:pict>
  </w:numPicBullet>
  <w:numPicBullet w:numPicBulletId="1">
    <w:pict>
      <v:shape id="_x0000_i1101" type="#_x0000_t75" style="width:384pt;height:384pt;visibility:visible;mso-wrap-style:square" o:bullet="t">
        <v:imagedata r:id="rId2" o:title=""/>
      </v:shape>
    </w:pict>
  </w:numPicBullet>
  <w:abstractNum w:abstractNumId="0" w15:restartNumberingAfterBreak="0">
    <w:nsid w:val="347E7368"/>
    <w:multiLevelType w:val="hybridMultilevel"/>
    <w:tmpl w:val="5BE005F4"/>
    <w:lvl w:ilvl="0" w:tplc="B7223F1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EECB8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26B63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DFEB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5AF8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1C61B9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A1CB2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DE6D76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64839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45591DC2"/>
    <w:multiLevelType w:val="hybridMultilevel"/>
    <w:tmpl w:val="9A486120"/>
    <w:lvl w:ilvl="0" w:tplc="91B8EAA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77AED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630C9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8080D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F2B22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6B6845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BB436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F61EB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A50A10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403288907">
    <w:abstractNumId w:val="0"/>
  </w:num>
  <w:num w:numId="2" w16cid:durableId="4386501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AA1"/>
    <w:rsid w:val="00021F3A"/>
    <w:rsid w:val="00027BB3"/>
    <w:rsid w:val="000321C6"/>
    <w:rsid w:val="00036450"/>
    <w:rsid w:val="000556B5"/>
    <w:rsid w:val="00060BE6"/>
    <w:rsid w:val="00094499"/>
    <w:rsid w:val="000A3ABE"/>
    <w:rsid w:val="000C0958"/>
    <w:rsid w:val="000C45FF"/>
    <w:rsid w:val="000E3DCF"/>
    <w:rsid w:val="000E3FD1"/>
    <w:rsid w:val="00112054"/>
    <w:rsid w:val="00112217"/>
    <w:rsid w:val="00113A85"/>
    <w:rsid w:val="0013383B"/>
    <w:rsid w:val="001525E1"/>
    <w:rsid w:val="00166EB5"/>
    <w:rsid w:val="00180329"/>
    <w:rsid w:val="0019001F"/>
    <w:rsid w:val="001A74A5"/>
    <w:rsid w:val="001B2ABD"/>
    <w:rsid w:val="001E0391"/>
    <w:rsid w:val="001E1759"/>
    <w:rsid w:val="001F13AC"/>
    <w:rsid w:val="001F1ECC"/>
    <w:rsid w:val="001F5797"/>
    <w:rsid w:val="001F7C80"/>
    <w:rsid w:val="0021561F"/>
    <w:rsid w:val="00226F44"/>
    <w:rsid w:val="002400EB"/>
    <w:rsid w:val="00256CF7"/>
    <w:rsid w:val="00272590"/>
    <w:rsid w:val="00281FD5"/>
    <w:rsid w:val="002B1005"/>
    <w:rsid w:val="002E413A"/>
    <w:rsid w:val="0030481B"/>
    <w:rsid w:val="003156FC"/>
    <w:rsid w:val="003254B5"/>
    <w:rsid w:val="00334DBD"/>
    <w:rsid w:val="00335F84"/>
    <w:rsid w:val="0037121F"/>
    <w:rsid w:val="00376228"/>
    <w:rsid w:val="003934D0"/>
    <w:rsid w:val="00396252"/>
    <w:rsid w:val="003A6B7D"/>
    <w:rsid w:val="003B06CA"/>
    <w:rsid w:val="003B5175"/>
    <w:rsid w:val="003B73FF"/>
    <w:rsid w:val="003C2585"/>
    <w:rsid w:val="003C2D5F"/>
    <w:rsid w:val="003D0AD2"/>
    <w:rsid w:val="003E6922"/>
    <w:rsid w:val="004071FC"/>
    <w:rsid w:val="00410B07"/>
    <w:rsid w:val="00445947"/>
    <w:rsid w:val="00445DB6"/>
    <w:rsid w:val="00447757"/>
    <w:rsid w:val="004813B3"/>
    <w:rsid w:val="00496591"/>
    <w:rsid w:val="004A0231"/>
    <w:rsid w:val="004B2818"/>
    <w:rsid w:val="004C1AA1"/>
    <w:rsid w:val="004C63E4"/>
    <w:rsid w:val="004D3011"/>
    <w:rsid w:val="0050100C"/>
    <w:rsid w:val="0051615A"/>
    <w:rsid w:val="00521C1E"/>
    <w:rsid w:val="005262AC"/>
    <w:rsid w:val="005313B9"/>
    <w:rsid w:val="005534D6"/>
    <w:rsid w:val="005776BE"/>
    <w:rsid w:val="005822B6"/>
    <w:rsid w:val="005927EC"/>
    <w:rsid w:val="005B0E95"/>
    <w:rsid w:val="005D5CA5"/>
    <w:rsid w:val="005D6657"/>
    <w:rsid w:val="005E39D5"/>
    <w:rsid w:val="00600670"/>
    <w:rsid w:val="00601178"/>
    <w:rsid w:val="0062123A"/>
    <w:rsid w:val="00646E75"/>
    <w:rsid w:val="006501C4"/>
    <w:rsid w:val="00660064"/>
    <w:rsid w:val="0066094E"/>
    <w:rsid w:val="0066399B"/>
    <w:rsid w:val="006771D0"/>
    <w:rsid w:val="006F6033"/>
    <w:rsid w:val="007072C9"/>
    <w:rsid w:val="007133D3"/>
    <w:rsid w:val="00715FCB"/>
    <w:rsid w:val="007245C0"/>
    <w:rsid w:val="00743101"/>
    <w:rsid w:val="007775E1"/>
    <w:rsid w:val="007867A0"/>
    <w:rsid w:val="007927F5"/>
    <w:rsid w:val="00795C1B"/>
    <w:rsid w:val="007B1B60"/>
    <w:rsid w:val="007C68EF"/>
    <w:rsid w:val="007C7674"/>
    <w:rsid w:val="007E3184"/>
    <w:rsid w:val="00802CA0"/>
    <w:rsid w:val="00822ED6"/>
    <w:rsid w:val="00826B05"/>
    <w:rsid w:val="00856742"/>
    <w:rsid w:val="00864313"/>
    <w:rsid w:val="0088067B"/>
    <w:rsid w:val="00887795"/>
    <w:rsid w:val="008B3D74"/>
    <w:rsid w:val="008C5A44"/>
    <w:rsid w:val="008C7CCE"/>
    <w:rsid w:val="00914CB7"/>
    <w:rsid w:val="0092264D"/>
    <w:rsid w:val="009260CD"/>
    <w:rsid w:val="00934A44"/>
    <w:rsid w:val="00952C25"/>
    <w:rsid w:val="009A4B24"/>
    <w:rsid w:val="009A761C"/>
    <w:rsid w:val="009B3D78"/>
    <w:rsid w:val="009C268F"/>
    <w:rsid w:val="009C7777"/>
    <w:rsid w:val="009D2DF9"/>
    <w:rsid w:val="009D4E82"/>
    <w:rsid w:val="00A11E91"/>
    <w:rsid w:val="00A2118D"/>
    <w:rsid w:val="00AB7AA1"/>
    <w:rsid w:val="00AD76E2"/>
    <w:rsid w:val="00AF67A0"/>
    <w:rsid w:val="00B04699"/>
    <w:rsid w:val="00B20152"/>
    <w:rsid w:val="00B273BB"/>
    <w:rsid w:val="00B359E4"/>
    <w:rsid w:val="00B57D98"/>
    <w:rsid w:val="00B60069"/>
    <w:rsid w:val="00B70850"/>
    <w:rsid w:val="00B83315"/>
    <w:rsid w:val="00BF4F3C"/>
    <w:rsid w:val="00C066B6"/>
    <w:rsid w:val="00C37BA1"/>
    <w:rsid w:val="00C4674C"/>
    <w:rsid w:val="00C506CF"/>
    <w:rsid w:val="00C62CE6"/>
    <w:rsid w:val="00C72BED"/>
    <w:rsid w:val="00C9160D"/>
    <w:rsid w:val="00C9578B"/>
    <w:rsid w:val="00C9744D"/>
    <w:rsid w:val="00CB0055"/>
    <w:rsid w:val="00CB4D9F"/>
    <w:rsid w:val="00D2522B"/>
    <w:rsid w:val="00D422DE"/>
    <w:rsid w:val="00D5459D"/>
    <w:rsid w:val="00D626C0"/>
    <w:rsid w:val="00D66B8A"/>
    <w:rsid w:val="00D72538"/>
    <w:rsid w:val="00DA1F4D"/>
    <w:rsid w:val="00DB6992"/>
    <w:rsid w:val="00DC1EBC"/>
    <w:rsid w:val="00DD172A"/>
    <w:rsid w:val="00E05846"/>
    <w:rsid w:val="00E25A26"/>
    <w:rsid w:val="00E4381A"/>
    <w:rsid w:val="00E55D74"/>
    <w:rsid w:val="00EC02B0"/>
    <w:rsid w:val="00EF2B91"/>
    <w:rsid w:val="00F0763B"/>
    <w:rsid w:val="00F07737"/>
    <w:rsid w:val="00F26AB0"/>
    <w:rsid w:val="00F42BDF"/>
    <w:rsid w:val="00F60274"/>
    <w:rsid w:val="00F77FB9"/>
    <w:rsid w:val="00F8248A"/>
    <w:rsid w:val="00F8756C"/>
    <w:rsid w:val="00F90928"/>
    <w:rsid w:val="00FA1583"/>
    <w:rsid w:val="00FB068F"/>
    <w:rsid w:val="00FC08E3"/>
    <w:rsid w:val="00FD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A2276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table" w:styleId="PlainTable4">
    <w:name w:val="Plain Table 4"/>
    <w:basedOn w:val="TableNormal"/>
    <w:uiPriority w:val="44"/>
    <w:rsid w:val="009C777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21561F"/>
    <w:rPr>
      <w:color w:val="704404" w:themeColor="followedHyperlink"/>
      <w:u w:val="single"/>
    </w:rPr>
  </w:style>
  <w:style w:type="paragraph" w:styleId="ListParagraph">
    <w:name w:val="List Paragraph"/>
    <w:basedOn w:val="Normal"/>
    <w:uiPriority w:val="34"/>
    <w:semiHidden/>
    <w:qFormat/>
    <w:rsid w:val="00F82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6.png"/><Relationship Id="rId18" Type="http://schemas.openxmlformats.org/officeDocument/2006/relationships/hyperlink" Target="https://www.indus.edu.pk/" TargetMode="External"/><Relationship Id="rId26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www.indus.edu.pk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oter" Target="footer3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4.svg"/><Relationship Id="rId1" Type="http://schemas.openxmlformats.org/officeDocument/2006/relationships/image" Target="media/image1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der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E6EEAAFAE164E6C8F513656CB139C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EF2C9-7636-47E6-8E9F-8D0A17036D22}"/>
      </w:docPartPr>
      <w:docPartBody>
        <w:p w:rsidR="00554569" w:rsidRDefault="008F7911" w:rsidP="008F7911">
          <w:pPr>
            <w:pStyle w:val="4E6EEAAFAE164E6C8F513656CB139CD0"/>
          </w:pPr>
          <w:r w:rsidRPr="004D3011">
            <w:t>PHONE:</w:t>
          </w:r>
        </w:p>
      </w:docPartBody>
    </w:docPart>
    <w:docPart>
      <w:docPartPr>
        <w:name w:val="BA92DAC1180843D0982D862E8DA9A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80A7D-1566-4E69-9882-6C943AD3EC67}"/>
      </w:docPartPr>
      <w:docPartBody>
        <w:p w:rsidR="00554569" w:rsidRDefault="008F7911" w:rsidP="008F7911">
          <w:pPr>
            <w:pStyle w:val="BA92DAC1180843D0982D862E8DA9A4D0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DD0"/>
    <w:rsid w:val="00080022"/>
    <w:rsid w:val="000A0761"/>
    <w:rsid w:val="00200C76"/>
    <w:rsid w:val="00472A6F"/>
    <w:rsid w:val="00554569"/>
    <w:rsid w:val="006358C6"/>
    <w:rsid w:val="006534A7"/>
    <w:rsid w:val="00677C17"/>
    <w:rsid w:val="007C10F1"/>
    <w:rsid w:val="008A6090"/>
    <w:rsid w:val="008F3DF4"/>
    <w:rsid w:val="008F7911"/>
    <w:rsid w:val="00901DD0"/>
    <w:rsid w:val="00A57DEB"/>
    <w:rsid w:val="00B26DCB"/>
    <w:rsid w:val="00B67E04"/>
    <w:rsid w:val="00B86C05"/>
    <w:rsid w:val="00BD4606"/>
    <w:rsid w:val="00C044C7"/>
    <w:rsid w:val="00C11501"/>
    <w:rsid w:val="00D06723"/>
    <w:rsid w:val="00DE5914"/>
    <w:rsid w:val="00EA228A"/>
    <w:rsid w:val="00F66535"/>
    <w:rsid w:val="00FA5277"/>
    <w:rsid w:val="00FB7584"/>
    <w:rsid w:val="00FF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8F7911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F7911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4E6EEAAFAE164E6C8F513656CB139CD0">
    <w:name w:val="4E6EEAAFAE164E6C8F513656CB139CD0"/>
    <w:rsid w:val="008F7911"/>
  </w:style>
  <w:style w:type="paragraph" w:customStyle="1" w:styleId="BA92DAC1180843D0982D862E8DA9A4D0">
    <w:name w:val="BA92DAC1180843D0982D862E8DA9A4D0"/>
    <w:rsid w:val="008F79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2022-08-27T19:35:00Z</dcterms:created>
  <dcterms:modified xsi:type="dcterms:W3CDTF">2023-01-13T12:48:00Z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