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F90928" w14:paraId="63CB848F" w14:textId="77777777" w:rsidTr="00FD2426">
        <w:trPr>
          <w:trHeight w:val="404"/>
        </w:trPr>
        <w:tc>
          <w:tcPr>
            <w:tcW w:w="3600" w:type="dxa"/>
            <w:vAlign w:val="center"/>
          </w:tcPr>
          <w:p w14:paraId="2064BDE5" w14:textId="77777777" w:rsidR="00F90928" w:rsidRPr="003E6922" w:rsidRDefault="00F90928" w:rsidP="0066094E">
            <w:pPr>
              <w:pStyle w:val="Heading3"/>
              <w:rPr>
                <w:noProof/>
                <w:sz w:val="28"/>
                <w:szCs w:val="28"/>
              </w:rPr>
            </w:pPr>
          </w:p>
        </w:tc>
        <w:tc>
          <w:tcPr>
            <w:tcW w:w="720" w:type="dxa"/>
          </w:tcPr>
          <w:p w14:paraId="53D5CF29" w14:textId="77777777" w:rsidR="00F90928" w:rsidRPr="00934A44" w:rsidRDefault="00F90928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C7947FD" w14:textId="77777777" w:rsidR="00F90928" w:rsidRDefault="00F90928" w:rsidP="00B273BB">
            <w:pPr>
              <w:pStyle w:val="Title"/>
            </w:pPr>
          </w:p>
        </w:tc>
      </w:tr>
      <w:tr w:rsidR="005534D6" w14:paraId="092BFE55" w14:textId="77777777" w:rsidTr="00FD2426">
        <w:trPr>
          <w:trHeight w:val="4410"/>
        </w:trPr>
        <w:tc>
          <w:tcPr>
            <w:tcW w:w="3600" w:type="dxa"/>
            <w:vMerge w:val="restart"/>
            <w:vAlign w:val="center"/>
          </w:tcPr>
          <w:p w14:paraId="54CC7CFA" w14:textId="77777777" w:rsidR="005534D6" w:rsidRPr="003E6922" w:rsidRDefault="005534D6" w:rsidP="0066094E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28"/>
                <w:szCs w:val="28"/>
              </w:rPr>
            </w:pPr>
            <w:r w:rsidRPr="003E6922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4624" behindDoc="1" locked="0" layoutInCell="1" allowOverlap="1" wp14:anchorId="7A7DBE81" wp14:editId="0531C020">
                  <wp:simplePos x="0" y="0"/>
                  <wp:positionH relativeFrom="column">
                    <wp:posOffset>-252095</wp:posOffset>
                  </wp:positionH>
                  <wp:positionV relativeFrom="paragraph">
                    <wp:posOffset>148590</wp:posOffset>
                  </wp:positionV>
                  <wp:extent cx="228600" cy="228600"/>
                  <wp:effectExtent l="0" t="0" r="0" b="0"/>
                  <wp:wrapTight wrapText="bothSides">
                    <wp:wrapPolygon edited="0">
                      <wp:start x="5400" y="0"/>
                      <wp:lineTo x="0" y="3600"/>
                      <wp:lineTo x="0" y="16200"/>
                      <wp:lineTo x="9000" y="19800"/>
                      <wp:lineTo x="19800" y="19800"/>
                      <wp:lineTo x="19800" y="0"/>
                      <wp:lineTo x="540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ntac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E6922">
              <w:rPr>
                <w:sz w:val="28"/>
                <w:szCs w:val="28"/>
              </w:rPr>
              <w:t>CONTACTS</w:t>
            </w:r>
          </w:p>
          <w:sdt>
            <w:sdtPr>
              <w:rPr>
                <w:sz w:val="12"/>
                <w:szCs w:val="12"/>
              </w:rPr>
              <w:id w:val="1111563247"/>
              <w:placeholder>
                <w:docPart w:val="4E6EEAAFAE164E6C8F513656CB139CD0"/>
              </w:placeholder>
              <w:temporary/>
              <w:showingPlcHdr/>
              <w15:appearance w15:val="hidden"/>
            </w:sdtPr>
            <w:sdtEndPr/>
            <w:sdtContent>
              <w:p w14:paraId="43E355EA" w14:textId="77777777" w:rsidR="005534D6" w:rsidRPr="004C1AA1" w:rsidRDefault="005534D6" w:rsidP="0066094E">
                <w:pPr>
                  <w:rPr>
                    <w:sz w:val="12"/>
                    <w:szCs w:val="12"/>
                  </w:rPr>
                </w:pPr>
                <w:r w:rsidRPr="004C1AA1">
                  <w:rPr>
                    <w:b/>
                    <w:bCs/>
                    <w:sz w:val="12"/>
                    <w:szCs w:val="12"/>
                  </w:rPr>
                  <w:t>PHONE:</w:t>
                </w:r>
              </w:p>
            </w:sdtContent>
          </w:sdt>
          <w:p w14:paraId="0363DCB6" w14:textId="75B37BA2" w:rsidR="005534D6" w:rsidRDefault="005534D6" w:rsidP="0066094E">
            <w:pPr>
              <w:rPr>
                <w:sz w:val="12"/>
                <w:szCs w:val="12"/>
              </w:rPr>
            </w:pPr>
            <w:r w:rsidRPr="004C1AA1">
              <w:rPr>
                <w:sz w:val="12"/>
                <w:szCs w:val="12"/>
              </w:rPr>
              <w:t xml:space="preserve">+(92) </w:t>
            </w:r>
            <w:r w:rsidR="00021F3A" w:rsidRPr="003E6922">
              <w:rPr>
                <w:sz w:val="16"/>
                <w:szCs w:val="16"/>
              </w:rPr>
              <w:t>3</w:t>
            </w:r>
            <w:r w:rsidR="001F7C80">
              <w:rPr>
                <w:sz w:val="16"/>
                <w:szCs w:val="16"/>
              </w:rPr>
              <w:t>46</w:t>
            </w:r>
            <w:r w:rsidR="00F90928">
              <w:rPr>
                <w:sz w:val="16"/>
                <w:szCs w:val="16"/>
              </w:rPr>
              <w:t>-</w:t>
            </w:r>
            <w:r w:rsidR="001F7C80">
              <w:rPr>
                <w:sz w:val="16"/>
                <w:szCs w:val="16"/>
              </w:rPr>
              <w:t>2820</w:t>
            </w:r>
            <w:r w:rsidR="00F90928">
              <w:rPr>
                <w:sz w:val="16"/>
                <w:szCs w:val="16"/>
              </w:rPr>
              <w:t>936</w:t>
            </w:r>
          </w:p>
          <w:p w14:paraId="52563255" w14:textId="019AEE1E" w:rsidR="00021F3A" w:rsidRPr="003E6922" w:rsidRDefault="00021F3A" w:rsidP="00021F3A">
            <w:pPr>
              <w:rPr>
                <w:sz w:val="16"/>
                <w:szCs w:val="16"/>
              </w:rPr>
            </w:pPr>
            <w:r w:rsidRPr="004C1AA1">
              <w:rPr>
                <w:sz w:val="12"/>
                <w:szCs w:val="12"/>
              </w:rPr>
              <w:t xml:space="preserve">+(92) </w:t>
            </w:r>
            <w:r w:rsidR="00F90928">
              <w:rPr>
                <w:sz w:val="16"/>
                <w:szCs w:val="16"/>
              </w:rPr>
              <w:t>302-2250850</w:t>
            </w:r>
          </w:p>
          <w:p w14:paraId="084175F0" w14:textId="77777777" w:rsidR="00021F3A" w:rsidRPr="004C1AA1" w:rsidRDefault="00021F3A" w:rsidP="0066094E">
            <w:pPr>
              <w:rPr>
                <w:sz w:val="12"/>
                <w:szCs w:val="12"/>
              </w:rPr>
            </w:pPr>
          </w:p>
          <w:p w14:paraId="2916D868" w14:textId="77777777" w:rsidR="005534D6" w:rsidRDefault="005534D6" w:rsidP="004D3011">
            <w:pPr>
              <w:rPr>
                <w:sz w:val="16"/>
                <w:szCs w:val="16"/>
              </w:rPr>
            </w:pPr>
            <w:r w:rsidRPr="004C1AA1">
              <w:rPr>
                <w:b/>
                <w:bCs/>
                <w:sz w:val="12"/>
                <w:szCs w:val="12"/>
              </w:rPr>
              <w:t>ADDRESS</w:t>
            </w:r>
            <w:r>
              <w:rPr>
                <w:sz w:val="16"/>
                <w:szCs w:val="16"/>
              </w:rPr>
              <w:t>:</w:t>
            </w:r>
          </w:p>
          <w:p w14:paraId="1ECF53F6" w14:textId="347B487C" w:rsidR="005534D6" w:rsidRPr="004C1AA1" w:rsidRDefault="009D4E82" w:rsidP="000556B5">
            <w:pPr>
              <w:rPr>
                <w:rStyle w:val="Hyperlink"/>
                <w:color w:val="000000" w:themeColor="text1"/>
                <w:sz w:val="12"/>
                <w:szCs w:val="12"/>
              </w:rPr>
            </w:pPr>
            <w:hyperlink r:id="rId11" w:history="1">
              <w:r w:rsidR="00F90928">
                <w:rPr>
                  <w:rStyle w:val="Hyperlink"/>
                  <w:color w:val="000000" w:themeColor="text1"/>
                  <w:sz w:val="12"/>
                  <w:szCs w:val="12"/>
                  <w:u w:val="none"/>
                </w:rPr>
                <w:t>house</w:t>
              </w:r>
            </w:hyperlink>
            <w:r w:rsidR="00F90928">
              <w:rPr>
                <w:rStyle w:val="Hyperlink"/>
                <w:color w:val="000000" w:themeColor="text1"/>
                <w:sz w:val="12"/>
                <w:szCs w:val="12"/>
                <w:u w:val="none"/>
              </w:rPr>
              <w:t xml:space="preserve"> No. KESC – 1139, </w:t>
            </w:r>
            <w:proofErr w:type="spellStart"/>
            <w:r w:rsidR="00F90928">
              <w:rPr>
                <w:rStyle w:val="Hyperlink"/>
                <w:color w:val="000000" w:themeColor="text1"/>
                <w:sz w:val="12"/>
                <w:szCs w:val="12"/>
                <w:u w:val="none"/>
              </w:rPr>
              <w:t>Pirabad</w:t>
            </w:r>
            <w:proofErr w:type="spellEnd"/>
            <w:r w:rsidR="00F90928">
              <w:rPr>
                <w:rStyle w:val="Hyperlink"/>
                <w:color w:val="000000" w:themeColor="text1"/>
                <w:sz w:val="12"/>
                <w:szCs w:val="12"/>
                <w:u w:val="none"/>
              </w:rPr>
              <w:t xml:space="preserve"> Colony No. 2, </w:t>
            </w:r>
            <w:proofErr w:type="spellStart"/>
            <w:r w:rsidR="00F90928">
              <w:rPr>
                <w:rStyle w:val="Hyperlink"/>
                <w:color w:val="000000" w:themeColor="text1"/>
                <w:sz w:val="12"/>
                <w:szCs w:val="12"/>
                <w:u w:val="none"/>
              </w:rPr>
              <w:t>Orangi</w:t>
            </w:r>
            <w:proofErr w:type="spellEnd"/>
            <w:r w:rsidR="00F90928">
              <w:rPr>
                <w:rStyle w:val="Hyperlink"/>
                <w:color w:val="000000" w:themeColor="text1"/>
                <w:sz w:val="12"/>
                <w:szCs w:val="12"/>
                <w:u w:val="none"/>
              </w:rPr>
              <w:t xml:space="preserve"> Town Karachi.</w:t>
            </w:r>
            <w:r w:rsidR="000556B5" w:rsidRPr="004C1AA1">
              <w:rPr>
                <w:rStyle w:val="Hyperlink"/>
                <w:color w:val="000000" w:themeColor="text1"/>
                <w:sz w:val="12"/>
                <w:szCs w:val="12"/>
              </w:rPr>
              <w:t xml:space="preserve"> </w:t>
            </w:r>
          </w:p>
          <w:p w14:paraId="29218AC2" w14:textId="3F940409" w:rsidR="005534D6" w:rsidRDefault="005534D6" w:rsidP="004D3011"/>
          <w:p w14:paraId="2C6BAD41" w14:textId="0C22F94D" w:rsidR="007245C0" w:rsidRDefault="007245C0" w:rsidP="004D3011">
            <w:r>
              <w:rPr>
                <w:noProof/>
              </w:rPr>
              <w:drawing>
                <wp:inline distT="0" distB="0" distL="0" distR="0" wp14:anchorId="695B0FC6" wp14:editId="7A5E0928">
                  <wp:extent cx="228600" cy="228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3E6922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8"/>
              </w:rPr>
              <w:t>OBJECTIVE</w:t>
            </w:r>
          </w:p>
          <w:p w14:paraId="561A9FAC" w14:textId="77777777" w:rsidR="003E6922" w:rsidRDefault="003E6922" w:rsidP="004D3011">
            <w:pPr>
              <w:rPr>
                <w:sz w:val="16"/>
                <w:szCs w:val="16"/>
              </w:rPr>
            </w:pPr>
          </w:p>
          <w:p w14:paraId="30133F2C" w14:textId="68E0D59A" w:rsidR="005534D6" w:rsidRPr="000556B5" w:rsidRDefault="00F90928" w:rsidP="004D301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 assure a challenging in an environment which provide opportunity to fully utilize my education and improves my knowledge in a congenial atmosphere.</w:t>
            </w:r>
          </w:p>
          <w:p w14:paraId="6D6B3EB8" w14:textId="06D5027B" w:rsidR="005534D6" w:rsidRDefault="005534D6" w:rsidP="004D3011"/>
          <w:p w14:paraId="34CCDF88" w14:textId="77777777" w:rsidR="005534D6" w:rsidRDefault="005534D6" w:rsidP="004D3011"/>
          <w:p w14:paraId="4651FA7A" w14:textId="00E8EE8C" w:rsidR="005534D6" w:rsidRDefault="009D4E82" w:rsidP="004D3011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8"/>
              </w:rPr>
            </w:pPr>
            <w:r>
              <w:pict w14:anchorId="0B1C393D">
                <v:shape id="_x0000_i1026" type="#_x0000_t75" style="width:21.6pt;height:21.6pt;visibility:visible;mso-wrap-style:square">
                  <v:imagedata r:id="rId13" o:title=""/>
                </v:shape>
              </w:pict>
            </w:r>
            <w:r w:rsidR="005534D6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  <w:t xml:space="preserve">  </w:t>
            </w:r>
            <w:r w:rsidR="005534D6" w:rsidRPr="003E6922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8"/>
              </w:rPr>
              <w:t>EXPERIENCE</w:t>
            </w:r>
          </w:p>
          <w:p w14:paraId="03141979" w14:textId="77777777" w:rsidR="00FD2426" w:rsidRDefault="00FD2426" w:rsidP="004D3011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</w:pPr>
          </w:p>
          <w:p w14:paraId="281BBA86" w14:textId="77777777" w:rsidR="005534D6" w:rsidRDefault="005534D6" w:rsidP="003B73FF">
            <w:pPr>
              <w:rPr>
                <w:b/>
                <w:bCs/>
                <w:noProof/>
                <w:sz w:val="16"/>
                <w:szCs w:val="16"/>
              </w:rPr>
            </w:pPr>
          </w:p>
          <w:p w14:paraId="31353561" w14:textId="2B82F554" w:rsidR="003B73FF" w:rsidRPr="00021F3A" w:rsidRDefault="007245C0" w:rsidP="003B73FF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3D1C60" wp14:editId="528D1288">
                  <wp:extent cx="160422" cy="16042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32" cy="164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</w:t>
            </w:r>
            <w:r w:rsidR="001F7C80">
              <w:rPr>
                <w:b/>
                <w:bCs/>
              </w:rPr>
              <w:t>SEVEN</w:t>
            </w:r>
            <w:r w:rsidR="00021F3A" w:rsidRPr="00021F3A">
              <w:rPr>
                <w:b/>
                <w:bCs/>
              </w:rPr>
              <w:t xml:space="preserve"> </w:t>
            </w:r>
            <w:proofErr w:type="gramStart"/>
            <w:r w:rsidR="00021F3A" w:rsidRPr="00021F3A">
              <w:rPr>
                <w:b/>
                <w:bCs/>
              </w:rPr>
              <w:t>YEAR</w:t>
            </w:r>
            <w:proofErr w:type="gramEnd"/>
          </w:p>
          <w:p w14:paraId="701DD04C" w14:textId="59D7A33D" w:rsidR="00021F3A" w:rsidRDefault="007245C0" w:rsidP="003B73FF">
            <w:r>
              <w:t xml:space="preserve">      </w:t>
            </w:r>
            <w:r w:rsidR="00C9744D">
              <w:t>Emergency Medical Nurse</w:t>
            </w:r>
          </w:p>
          <w:p w14:paraId="409E46E8" w14:textId="028B6ADB" w:rsidR="00C9744D" w:rsidRDefault="00C9744D" w:rsidP="003B73FF">
            <w:r>
              <w:t xml:space="preserve">      Aman Health Karachi</w:t>
            </w:r>
          </w:p>
          <w:p w14:paraId="487389C2" w14:textId="77777777" w:rsidR="00021F3A" w:rsidRDefault="00021F3A" w:rsidP="003B73FF"/>
          <w:p w14:paraId="1197737A" w14:textId="188F1C85" w:rsidR="00021F3A" w:rsidRPr="00021F3A" w:rsidRDefault="007245C0" w:rsidP="003B73FF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603137A" wp14:editId="7B3F6F8C">
                  <wp:extent cx="146304" cy="146304"/>
                  <wp:effectExtent l="0" t="0" r="635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</w:t>
            </w:r>
            <w:r w:rsidR="001F7C80">
              <w:rPr>
                <w:b/>
                <w:bCs/>
              </w:rPr>
              <w:t>FIVE</w:t>
            </w:r>
            <w:r w:rsidR="00021F3A" w:rsidRPr="00021F3A">
              <w:rPr>
                <w:b/>
                <w:bCs/>
              </w:rPr>
              <w:t xml:space="preserve"> YEARS</w:t>
            </w:r>
          </w:p>
          <w:p w14:paraId="18268496" w14:textId="50B82B4C" w:rsidR="00021F3A" w:rsidRDefault="007245C0" w:rsidP="003B73FF">
            <w:r>
              <w:t xml:space="preserve">      </w:t>
            </w:r>
            <w:r w:rsidR="00C9744D">
              <w:t>NICU Staff Nurse</w:t>
            </w:r>
          </w:p>
          <w:p w14:paraId="4461DDA6" w14:textId="3432EBF1" w:rsidR="00C9744D" w:rsidRDefault="00C9744D" w:rsidP="003B73FF">
            <w:r>
              <w:t xml:space="preserve">      </w:t>
            </w:r>
            <w:proofErr w:type="spellStart"/>
            <w:r>
              <w:t>Bilquis</w:t>
            </w:r>
            <w:proofErr w:type="spellEnd"/>
            <w:r>
              <w:t xml:space="preserve"> Naz Hospital Karachi</w:t>
            </w:r>
          </w:p>
          <w:p w14:paraId="13B788FB" w14:textId="77777777" w:rsidR="00021F3A" w:rsidRDefault="00021F3A" w:rsidP="003B73FF"/>
          <w:p w14:paraId="7393A518" w14:textId="725BD6A2" w:rsidR="00021F3A" w:rsidRPr="00021F3A" w:rsidRDefault="007245C0" w:rsidP="003B73FF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612AC38" wp14:editId="24D0206B">
                  <wp:extent cx="169333" cy="169333"/>
                  <wp:effectExtent l="0" t="0" r="254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05" cy="170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</w:t>
            </w:r>
            <w:r w:rsidR="001F7C80">
              <w:rPr>
                <w:b/>
                <w:bCs/>
              </w:rPr>
              <w:t>TWO</w:t>
            </w:r>
            <w:r w:rsidR="00021F3A" w:rsidRPr="00021F3A">
              <w:rPr>
                <w:b/>
                <w:bCs/>
              </w:rPr>
              <w:t xml:space="preserve"> </w:t>
            </w:r>
            <w:r w:rsidR="001F7C80">
              <w:rPr>
                <w:b/>
                <w:bCs/>
              </w:rPr>
              <w:t>YEARS</w:t>
            </w:r>
          </w:p>
          <w:p w14:paraId="4562E5E1" w14:textId="77777777" w:rsidR="00021F3A" w:rsidRDefault="007245C0" w:rsidP="003B73FF">
            <w:r>
              <w:t xml:space="preserve">      </w:t>
            </w:r>
            <w:r w:rsidR="001F7C80">
              <w:t>Staff Nurse &amp; NICU Ward</w:t>
            </w:r>
          </w:p>
          <w:p w14:paraId="4E51D650" w14:textId="77777777" w:rsidR="001F7C80" w:rsidRDefault="001F7C80" w:rsidP="003B73FF">
            <w:r>
              <w:t xml:space="preserve">      SGCH Hospital Karachi</w:t>
            </w:r>
            <w:r>
              <w:br/>
            </w:r>
          </w:p>
          <w:p w14:paraId="34979AAC" w14:textId="0E939BFA" w:rsidR="001F7C80" w:rsidRPr="00021F3A" w:rsidRDefault="006501C4" w:rsidP="001F7C8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FD3818A" wp14:editId="634976F7">
                  <wp:extent cx="173736" cy="17373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" cy="173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F7C80">
              <w:rPr>
                <w:b/>
                <w:bCs/>
              </w:rPr>
              <w:t xml:space="preserve"> TWO YEARS</w:t>
            </w:r>
          </w:p>
          <w:p w14:paraId="371589A2" w14:textId="5054D98A" w:rsidR="001F7C80" w:rsidRDefault="001F7C80" w:rsidP="001F7C80">
            <w:r>
              <w:t xml:space="preserve">      Operation Theater Technician (OT)</w:t>
            </w:r>
          </w:p>
          <w:p w14:paraId="6D1C5AA0" w14:textId="2A1D68CB" w:rsidR="001F7C80" w:rsidRDefault="001F7C80" w:rsidP="001F7C80">
            <w:r>
              <w:t xml:space="preserve">      Dr. Ziauddin Hospital Karachi</w:t>
            </w:r>
          </w:p>
        </w:tc>
        <w:tc>
          <w:tcPr>
            <w:tcW w:w="720" w:type="dxa"/>
          </w:tcPr>
          <w:p w14:paraId="73CD9C84" w14:textId="77777777" w:rsidR="005534D6" w:rsidRPr="00934A44" w:rsidRDefault="005534D6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1FA5F7A" w14:textId="2875A023" w:rsidR="005534D6" w:rsidRPr="00934A44" w:rsidRDefault="00272590" w:rsidP="00B273BB">
            <w:pPr>
              <w:pStyle w:val="Title"/>
            </w:pPr>
            <w:r>
              <w:t>Muhammad Essa</w:t>
            </w:r>
          </w:p>
          <w:p w14:paraId="40B21F5C" w14:textId="22494D65" w:rsidR="005534D6" w:rsidRPr="003E6922" w:rsidRDefault="003B73FF" w:rsidP="001B2ABD">
            <w:pPr>
              <w:pStyle w:val="Subtitle"/>
              <w:rPr>
                <w:spacing w:val="0"/>
                <w:sz w:val="24"/>
                <w:szCs w:val="24"/>
              </w:rPr>
            </w:pPr>
            <w:r w:rsidRPr="00856742">
              <w:rPr>
                <w:spacing w:val="0"/>
                <w:sz w:val="24"/>
                <w:szCs w:val="24"/>
              </w:rPr>
              <w:t>PROFESSIONAL NURS</w:t>
            </w:r>
            <w:r w:rsidRPr="00856742">
              <w:rPr>
                <w:spacing w:val="16"/>
                <w:sz w:val="24"/>
                <w:szCs w:val="24"/>
              </w:rPr>
              <w:t>E</w:t>
            </w:r>
          </w:p>
          <w:p w14:paraId="35FAD3F7" w14:textId="155231FF" w:rsidR="003E6922" w:rsidRDefault="003E6922" w:rsidP="00F8248A">
            <w:pPr>
              <w:rPr>
                <w:color w:val="808080" w:themeColor="background1" w:themeShade="80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5"/>
              <w:gridCol w:w="270"/>
              <w:gridCol w:w="4555"/>
            </w:tblGrid>
            <w:tr w:rsidR="006501C4" w14:paraId="3901A8F1" w14:textId="77777777" w:rsidTr="006501C4">
              <w:tc>
                <w:tcPr>
                  <w:tcW w:w="1405" w:type="dxa"/>
                </w:tcPr>
                <w:p w14:paraId="372878E4" w14:textId="35A6BCAE" w:rsidR="006501C4" w:rsidRDefault="006501C4" w:rsidP="00F8248A">
                  <w:pPr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>
                    <w:rPr>
                      <w:color w:val="808080" w:themeColor="background1" w:themeShade="80"/>
                      <w:sz w:val="16"/>
                      <w:szCs w:val="16"/>
                    </w:rPr>
                    <w:t>FATHER NAME</w:t>
                  </w:r>
                </w:p>
              </w:tc>
              <w:tc>
                <w:tcPr>
                  <w:tcW w:w="270" w:type="dxa"/>
                </w:tcPr>
                <w:p w14:paraId="26B28FC8" w14:textId="70307CF1" w:rsidR="006501C4" w:rsidRDefault="006501C4" w:rsidP="00F8248A">
                  <w:pPr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>
                    <w:rPr>
                      <w:color w:val="808080" w:themeColor="background1" w:themeShade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4555" w:type="dxa"/>
                </w:tcPr>
                <w:p w14:paraId="2B42B40A" w14:textId="1FF18D5A" w:rsidR="006501C4" w:rsidRDefault="006501C4" w:rsidP="00F8248A">
                  <w:pPr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>
                    <w:rPr>
                      <w:color w:val="808080" w:themeColor="background1" w:themeShade="80"/>
                      <w:sz w:val="16"/>
                      <w:szCs w:val="16"/>
                    </w:rPr>
                    <w:t>RADI GUL</w:t>
                  </w:r>
                </w:p>
              </w:tc>
            </w:tr>
            <w:tr w:rsidR="006501C4" w14:paraId="09752A62" w14:textId="77777777" w:rsidTr="006501C4">
              <w:tc>
                <w:tcPr>
                  <w:tcW w:w="1405" w:type="dxa"/>
                </w:tcPr>
                <w:p w14:paraId="0FBB0011" w14:textId="04957E71" w:rsidR="006501C4" w:rsidRDefault="006501C4" w:rsidP="00F8248A">
                  <w:pPr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>
                    <w:rPr>
                      <w:color w:val="808080" w:themeColor="background1" w:themeShade="80"/>
                      <w:sz w:val="16"/>
                      <w:szCs w:val="16"/>
                    </w:rPr>
                    <w:t>CNIC</w:t>
                  </w:r>
                </w:p>
              </w:tc>
              <w:tc>
                <w:tcPr>
                  <w:tcW w:w="270" w:type="dxa"/>
                </w:tcPr>
                <w:p w14:paraId="13FE4FD7" w14:textId="0F361587" w:rsidR="006501C4" w:rsidRDefault="006501C4" w:rsidP="00F8248A">
                  <w:pPr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>
                    <w:rPr>
                      <w:color w:val="808080" w:themeColor="background1" w:themeShade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4555" w:type="dxa"/>
                </w:tcPr>
                <w:p w14:paraId="1E499F68" w14:textId="36285554" w:rsidR="006501C4" w:rsidRDefault="006501C4" w:rsidP="00F8248A">
                  <w:pPr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 w:rsidRPr="003E6922">
                    <w:rPr>
                      <w:color w:val="808080" w:themeColor="background1" w:themeShade="80"/>
                      <w:sz w:val="16"/>
                      <w:szCs w:val="16"/>
                    </w:rPr>
                    <w:t>42401-</w:t>
                  </w:r>
                  <w:r>
                    <w:rPr>
                      <w:color w:val="808080" w:themeColor="background1" w:themeShade="80"/>
                      <w:sz w:val="16"/>
                      <w:szCs w:val="16"/>
                    </w:rPr>
                    <w:t>5987520</w:t>
                  </w:r>
                  <w:r w:rsidRPr="003E6922">
                    <w:rPr>
                      <w:color w:val="808080" w:themeColor="background1" w:themeShade="80"/>
                      <w:sz w:val="16"/>
                      <w:szCs w:val="16"/>
                    </w:rPr>
                    <w:t>-</w:t>
                  </w:r>
                  <w:r>
                    <w:rPr>
                      <w:color w:val="808080" w:themeColor="background1" w:themeShade="80"/>
                      <w:sz w:val="16"/>
                      <w:szCs w:val="16"/>
                    </w:rPr>
                    <w:t>7</w:t>
                  </w:r>
                </w:p>
              </w:tc>
            </w:tr>
            <w:tr w:rsidR="006501C4" w14:paraId="32A6F0CA" w14:textId="77777777" w:rsidTr="006501C4">
              <w:tc>
                <w:tcPr>
                  <w:tcW w:w="1405" w:type="dxa"/>
                </w:tcPr>
                <w:p w14:paraId="6EE79DA8" w14:textId="3D43E18C" w:rsidR="006501C4" w:rsidRDefault="006501C4" w:rsidP="00F8248A">
                  <w:pPr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>
                    <w:rPr>
                      <w:color w:val="808080" w:themeColor="background1" w:themeShade="80"/>
                      <w:sz w:val="16"/>
                      <w:szCs w:val="16"/>
                    </w:rPr>
                    <w:t>LANGUAGES</w:t>
                  </w:r>
                </w:p>
              </w:tc>
              <w:tc>
                <w:tcPr>
                  <w:tcW w:w="270" w:type="dxa"/>
                </w:tcPr>
                <w:p w14:paraId="46982EBE" w14:textId="28E485C8" w:rsidR="006501C4" w:rsidRDefault="006501C4" w:rsidP="00F8248A">
                  <w:pPr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>
                    <w:rPr>
                      <w:color w:val="808080" w:themeColor="background1" w:themeShade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4555" w:type="dxa"/>
                </w:tcPr>
                <w:p w14:paraId="5745FA7A" w14:textId="13F1CF84" w:rsidR="006501C4" w:rsidRDefault="006501C4" w:rsidP="00F8248A">
                  <w:pPr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 w:rsidRPr="003E6922">
                    <w:rPr>
                      <w:color w:val="808080" w:themeColor="background1" w:themeShade="80"/>
                      <w:sz w:val="16"/>
                      <w:szCs w:val="16"/>
                    </w:rPr>
                    <w:t>PASHTO, URDU, ENGLISH</w:t>
                  </w:r>
                </w:p>
              </w:tc>
            </w:tr>
          </w:tbl>
          <w:p w14:paraId="2750B5C7" w14:textId="77777777" w:rsidR="006501C4" w:rsidRPr="003E6922" w:rsidRDefault="006501C4" w:rsidP="00F8248A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14:paraId="78139207" w14:textId="77777777" w:rsidR="003E6922" w:rsidRPr="00F8248A" w:rsidRDefault="003E6922" w:rsidP="00F8248A"/>
          <w:p w14:paraId="6D2D97F8" w14:textId="77BBD0BE" w:rsidR="00914CB7" w:rsidRPr="00914CB7" w:rsidRDefault="00914CB7" w:rsidP="00914CB7"/>
        </w:tc>
      </w:tr>
      <w:tr w:rsidR="005534D6" w14:paraId="4E4F2A2B" w14:textId="77777777" w:rsidTr="00FD2426">
        <w:tc>
          <w:tcPr>
            <w:tcW w:w="3600" w:type="dxa"/>
            <w:vMerge/>
          </w:tcPr>
          <w:p w14:paraId="2C3E9DA0" w14:textId="5E735F4F" w:rsidR="005534D6" w:rsidRPr="004D3011" w:rsidRDefault="005534D6" w:rsidP="00601178"/>
        </w:tc>
        <w:tc>
          <w:tcPr>
            <w:tcW w:w="720" w:type="dxa"/>
          </w:tcPr>
          <w:p w14:paraId="7931D9BD" w14:textId="77777777" w:rsidR="005534D6" w:rsidRDefault="005534D6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87B26F8" w14:textId="70BE8553" w:rsidR="005534D6" w:rsidRDefault="005534D6" w:rsidP="00036450">
            <w:pPr>
              <w:pStyle w:val="Heading2"/>
            </w:pPr>
            <w:r>
              <w:rPr>
                <w:rFonts w:ascii="Century Gothic" w:hAnsi="Century Gothic"/>
                <w:b w:val="0"/>
                <w:noProof/>
                <w:color w:val="503D1B" w:themeColor="background2" w:themeShade="40"/>
                <w:sz w:val="28"/>
                <w:szCs w:val="28"/>
              </w:rPr>
              <w:drawing>
                <wp:anchor distT="0" distB="0" distL="114300" distR="114300" simplePos="0" relativeHeight="251671552" behindDoc="1" locked="0" layoutInCell="1" allowOverlap="1" wp14:anchorId="0DD60BAB" wp14:editId="09360BCA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154305</wp:posOffset>
                  </wp:positionV>
                  <wp:extent cx="337185" cy="337185"/>
                  <wp:effectExtent l="0" t="0" r="5715" b="5715"/>
                  <wp:wrapTight wrapText="bothSides">
                    <wp:wrapPolygon edited="0">
                      <wp:start x="4881" y="0"/>
                      <wp:lineTo x="0" y="2441"/>
                      <wp:lineTo x="0" y="19525"/>
                      <wp:lineTo x="4881" y="20746"/>
                      <wp:lineTo x="17085" y="20746"/>
                      <wp:lineTo x="20746" y="19525"/>
                      <wp:lineTo x="20746" y="2441"/>
                      <wp:lineTo x="15864" y="0"/>
                      <wp:lineTo x="4881" y="0"/>
                    </wp:wrapPolygon>
                  </wp:wrapTight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degree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" cy="33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sdt>
              <w:sdtPr>
                <w:id w:val="1049110328"/>
                <w:placeholder>
                  <w:docPart w:val="BA92DAC1180843D0982D862E8DA9A4D0"/>
                </w:placeholder>
                <w:temporary/>
                <w:showingPlcHdr/>
                <w15:appearance w15:val="hidden"/>
              </w:sdtPr>
              <w:sdtEndPr/>
              <w:sdtContent>
                <w:r w:rsidRPr="003E6922">
                  <w:rPr>
                    <w:sz w:val="40"/>
                    <w:szCs w:val="40"/>
                  </w:rPr>
                  <w:t>EDUCATION</w:t>
                </w:r>
              </w:sdtContent>
            </w:sdt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5"/>
              <w:gridCol w:w="5545"/>
            </w:tblGrid>
            <w:tr w:rsidR="00272590" w14:paraId="4B039628" w14:textId="77777777" w:rsidTr="009A761C">
              <w:tc>
                <w:tcPr>
                  <w:tcW w:w="685" w:type="dxa"/>
                </w:tcPr>
                <w:p w14:paraId="44A6CBC6" w14:textId="77777777" w:rsidR="00272590" w:rsidRDefault="00272590" w:rsidP="003B73FF"/>
              </w:tc>
              <w:tc>
                <w:tcPr>
                  <w:tcW w:w="5545" w:type="dxa"/>
                </w:tcPr>
                <w:p w14:paraId="4DE450FB" w14:textId="324F5E7A" w:rsidR="009A761C" w:rsidRPr="009A761C" w:rsidRDefault="009A761C" w:rsidP="00C9744D">
                  <w:pPr>
                    <w:pStyle w:val="Date"/>
                  </w:pPr>
                </w:p>
              </w:tc>
            </w:tr>
            <w:tr w:rsidR="00272590" w14:paraId="3AE4D7AD" w14:textId="77777777" w:rsidTr="009A761C">
              <w:tc>
                <w:tcPr>
                  <w:tcW w:w="685" w:type="dxa"/>
                </w:tcPr>
                <w:p w14:paraId="63A468BA" w14:textId="77777777" w:rsidR="00272590" w:rsidRDefault="00272590" w:rsidP="003B73FF"/>
              </w:tc>
              <w:tc>
                <w:tcPr>
                  <w:tcW w:w="5545" w:type="dxa"/>
                </w:tcPr>
                <w:p w14:paraId="09545266" w14:textId="5A28AA18" w:rsidR="00272590" w:rsidRPr="005B0E95" w:rsidRDefault="00272590" w:rsidP="00272590">
                  <w:pPr>
                    <w:pStyle w:val="Heading4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Matriculation</w:t>
                  </w:r>
                </w:p>
                <w:p w14:paraId="02E9BF44" w14:textId="6A9BA12A" w:rsidR="00272590" w:rsidRPr="00EF2B91" w:rsidRDefault="009D4E82" w:rsidP="00272590">
                  <w:pPr>
                    <w:rPr>
                      <w:color w:val="000000" w:themeColor="text1"/>
                      <w:sz w:val="16"/>
                      <w:szCs w:val="16"/>
                    </w:rPr>
                  </w:pPr>
                  <w:hyperlink r:id="rId19" w:history="1">
                    <w:r w:rsidR="00272590">
                      <w:rPr>
                        <w:rStyle w:val="Hyperlink"/>
                        <w:color w:val="000000" w:themeColor="text1"/>
                        <w:sz w:val="16"/>
                        <w:szCs w:val="16"/>
                      </w:rPr>
                      <w:t>Karachi</w:t>
                    </w:r>
                  </w:hyperlink>
                  <w:r w:rsidR="00272590">
                    <w:rPr>
                      <w:rStyle w:val="Hyperlink"/>
                      <w:color w:val="000000" w:themeColor="text1"/>
                      <w:sz w:val="16"/>
                      <w:szCs w:val="16"/>
                    </w:rPr>
                    <w:t xml:space="preserve"> Board</w:t>
                  </w:r>
                </w:p>
                <w:p w14:paraId="5C5B4D9F" w14:textId="3810766A" w:rsidR="00272590" w:rsidRDefault="00272590" w:rsidP="00272590">
                  <w:pPr>
                    <w:pStyle w:val="Date"/>
                    <w:rPr>
                      <w:sz w:val="16"/>
                      <w:szCs w:val="16"/>
                    </w:rPr>
                  </w:pPr>
                  <w:r w:rsidRPr="005B0E95">
                    <w:rPr>
                      <w:sz w:val="16"/>
                      <w:szCs w:val="16"/>
                    </w:rPr>
                    <w:t>201</w:t>
                  </w:r>
                  <w:r>
                    <w:rPr>
                      <w:sz w:val="16"/>
                      <w:szCs w:val="16"/>
                    </w:rPr>
                    <w:t>0</w:t>
                  </w:r>
                  <w:r w:rsidRPr="005B0E95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–</w:t>
                  </w:r>
                  <w:r w:rsidRPr="005B0E95">
                    <w:rPr>
                      <w:sz w:val="16"/>
                      <w:szCs w:val="16"/>
                    </w:rPr>
                    <w:t xml:space="preserve"> 201</w:t>
                  </w:r>
                  <w:r>
                    <w:rPr>
                      <w:sz w:val="16"/>
                      <w:szCs w:val="16"/>
                    </w:rPr>
                    <w:t>1</w:t>
                  </w:r>
                </w:p>
                <w:p w14:paraId="35528C80" w14:textId="77777777" w:rsidR="00272590" w:rsidRDefault="00272590" w:rsidP="003B73FF"/>
              </w:tc>
            </w:tr>
          </w:tbl>
          <w:p w14:paraId="492CECCB" w14:textId="74CF4837" w:rsidR="003B73FF" w:rsidRPr="003B73FF" w:rsidRDefault="003B73FF" w:rsidP="003B73FF"/>
          <w:p w14:paraId="0D3F9839" w14:textId="77777777" w:rsidR="005534D6" w:rsidRPr="009D2DF9" w:rsidRDefault="005534D6" w:rsidP="00036450">
            <w:pPr>
              <w:rPr>
                <w:sz w:val="16"/>
                <w:szCs w:val="16"/>
              </w:rPr>
            </w:pPr>
          </w:p>
          <w:p w14:paraId="71BE2576" w14:textId="7B47A7D8" w:rsidR="005534D6" w:rsidRPr="003E6922" w:rsidRDefault="005534D6" w:rsidP="00036450">
            <w:pPr>
              <w:pStyle w:val="Heading2"/>
              <w:rPr>
                <w:sz w:val="40"/>
                <w:szCs w:val="40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2576" behindDoc="1" locked="0" layoutInCell="1" allowOverlap="1" wp14:anchorId="25C0991E" wp14:editId="70F4B54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148590</wp:posOffset>
                  </wp:positionV>
                  <wp:extent cx="384175" cy="389890"/>
                  <wp:effectExtent l="0" t="0" r="0" b="0"/>
                  <wp:wrapTight wrapText="bothSides">
                    <wp:wrapPolygon edited="0">
                      <wp:start x="0" y="0"/>
                      <wp:lineTo x="0" y="16886"/>
                      <wp:lineTo x="5355" y="20052"/>
                      <wp:lineTo x="14995" y="20052"/>
                      <wp:lineTo x="20350" y="16886"/>
                      <wp:lineTo x="20350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ertificate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75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8"/>
                <w:szCs w:val="28"/>
              </w:rPr>
              <w:t xml:space="preserve">  </w:t>
            </w:r>
            <w:r w:rsidRPr="003E6922">
              <w:rPr>
                <w:sz w:val="40"/>
                <w:szCs w:val="40"/>
              </w:rPr>
              <w:t>Certifications</w:t>
            </w:r>
          </w:p>
          <w:p w14:paraId="3B2A91A5" w14:textId="70950969" w:rsidR="005534D6" w:rsidRDefault="005534D6" w:rsidP="00B359E4">
            <w:pPr>
              <w:pStyle w:val="Heading4"/>
              <w:rPr>
                <w:sz w:val="16"/>
                <w:szCs w:val="16"/>
              </w:rPr>
            </w:pPr>
          </w:p>
          <w:p w14:paraId="74477392" w14:textId="2B8D62DD" w:rsidR="005534D6" w:rsidRPr="005B0E95" w:rsidRDefault="00B273BB" w:rsidP="00E05846">
            <w:pPr>
              <w:pStyle w:val="Heading4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</w:t>
            </w:r>
            <w:r w:rsidR="003E6922">
              <w:rPr>
                <w:sz w:val="16"/>
                <w:szCs w:val="16"/>
              </w:rPr>
              <w:t xml:space="preserve">   </w:t>
            </w:r>
            <w:r w:rsidR="00C9744D">
              <w:rPr>
                <w:sz w:val="16"/>
                <w:szCs w:val="16"/>
              </w:rPr>
              <w:t xml:space="preserve"> </w:t>
            </w:r>
            <w:r w:rsidR="009A761C">
              <w:rPr>
                <w:sz w:val="16"/>
                <w:szCs w:val="16"/>
              </w:rPr>
              <w:t>POST RN (BSN)</w:t>
            </w:r>
          </w:p>
          <w:p w14:paraId="0637A533" w14:textId="0503C209" w:rsidR="005534D6" w:rsidRPr="00B273BB" w:rsidRDefault="005534D6" w:rsidP="00E05846">
            <w:pPr>
              <w:pStyle w:val="Date"/>
              <w:rPr>
                <w:rStyle w:val="Hyperlink"/>
                <w:color w:val="000000" w:themeColor="text1"/>
                <w:sz w:val="16"/>
                <w:szCs w:val="16"/>
              </w:rPr>
            </w:pPr>
            <w:r w:rsidRPr="00EF2B91">
              <w:rPr>
                <w:color w:val="000000" w:themeColor="text1"/>
                <w:sz w:val="16"/>
                <w:szCs w:val="16"/>
              </w:rPr>
              <w:t xml:space="preserve">          </w:t>
            </w:r>
            <w:r w:rsidRPr="00B273BB">
              <w:rPr>
                <w:sz w:val="16"/>
                <w:szCs w:val="16"/>
              </w:rPr>
              <w:t xml:space="preserve"> </w:t>
            </w:r>
            <w:r w:rsidR="003E6922">
              <w:rPr>
                <w:sz w:val="16"/>
                <w:szCs w:val="16"/>
              </w:rPr>
              <w:t xml:space="preserve">    </w:t>
            </w:r>
            <w:r w:rsidR="00C9744D">
              <w:rPr>
                <w:sz w:val="16"/>
                <w:szCs w:val="16"/>
              </w:rPr>
              <w:t>Dow University Karachi</w:t>
            </w:r>
          </w:p>
          <w:p w14:paraId="3AAAAC9D" w14:textId="77777777" w:rsidR="005534D6" w:rsidRPr="00E05846" w:rsidRDefault="005534D6" w:rsidP="00E05846"/>
          <w:p w14:paraId="26B02431" w14:textId="0D6D8916" w:rsidR="005534D6" w:rsidRPr="005B0E95" w:rsidRDefault="005534D6" w:rsidP="00B359E4">
            <w:pPr>
              <w:pStyle w:val="Heading4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</w:t>
            </w:r>
            <w:r w:rsidR="003E6922">
              <w:rPr>
                <w:sz w:val="16"/>
                <w:szCs w:val="16"/>
              </w:rPr>
              <w:t xml:space="preserve">    </w:t>
            </w:r>
            <w:r w:rsidR="009A761C">
              <w:rPr>
                <w:sz w:val="16"/>
                <w:szCs w:val="16"/>
              </w:rPr>
              <w:t>GENERAL NURSING</w:t>
            </w:r>
          </w:p>
          <w:p w14:paraId="365F84BC" w14:textId="544D40F2" w:rsidR="005534D6" w:rsidRPr="00FD2426" w:rsidRDefault="005534D6" w:rsidP="00826B05">
            <w:pPr>
              <w:pStyle w:val="Date"/>
              <w:rPr>
                <w:color w:val="000000" w:themeColor="text1"/>
                <w:sz w:val="16"/>
                <w:szCs w:val="16"/>
              </w:rPr>
            </w:pPr>
            <w:r w:rsidRPr="00EF2B91">
              <w:rPr>
                <w:color w:val="000000" w:themeColor="text1"/>
                <w:sz w:val="16"/>
                <w:szCs w:val="16"/>
              </w:rPr>
              <w:t xml:space="preserve">           </w:t>
            </w:r>
            <w:r w:rsidR="003E6922">
              <w:rPr>
                <w:color w:val="000000" w:themeColor="text1"/>
                <w:sz w:val="16"/>
                <w:szCs w:val="16"/>
              </w:rPr>
              <w:t xml:space="preserve">    </w:t>
            </w:r>
            <w:r w:rsidR="00C9744D" w:rsidRPr="00FD2426">
              <w:rPr>
                <w:sz w:val="16"/>
                <w:szCs w:val="16"/>
              </w:rPr>
              <w:t>Lan</w:t>
            </w:r>
            <w:r w:rsidR="00FD2426" w:rsidRPr="00FD2426">
              <w:rPr>
                <w:sz w:val="16"/>
                <w:szCs w:val="16"/>
              </w:rPr>
              <w:t>d</w:t>
            </w:r>
            <w:r w:rsidR="00C9744D" w:rsidRPr="00FD2426">
              <w:rPr>
                <w:sz w:val="16"/>
                <w:szCs w:val="16"/>
              </w:rPr>
              <w:t>hi Medical Complex</w:t>
            </w:r>
          </w:p>
          <w:p w14:paraId="0973FAE4" w14:textId="77777777" w:rsidR="005534D6" w:rsidRDefault="005534D6" w:rsidP="00036450"/>
          <w:p w14:paraId="416CA118" w14:textId="627C0E3F" w:rsidR="005534D6" w:rsidRPr="005B0E95" w:rsidRDefault="005534D6" w:rsidP="00B359E4">
            <w:pPr>
              <w:pStyle w:val="Heading4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</w:t>
            </w:r>
            <w:r w:rsidR="003E6922">
              <w:rPr>
                <w:sz w:val="16"/>
                <w:szCs w:val="16"/>
              </w:rPr>
              <w:t xml:space="preserve">    </w:t>
            </w:r>
            <w:r w:rsidR="009A761C">
              <w:rPr>
                <w:sz w:val="16"/>
                <w:szCs w:val="16"/>
              </w:rPr>
              <w:t>POST BASIC PEDIATRIC NURSING</w:t>
            </w:r>
          </w:p>
          <w:p w14:paraId="39A0266D" w14:textId="6418F1EB" w:rsidR="005534D6" w:rsidRPr="00EF2B91" w:rsidRDefault="005534D6" w:rsidP="00AB7AA1">
            <w:pPr>
              <w:pStyle w:val="Date"/>
              <w:rPr>
                <w:color w:val="000000" w:themeColor="text1"/>
                <w:sz w:val="16"/>
                <w:szCs w:val="16"/>
              </w:rPr>
            </w:pPr>
            <w:r w:rsidRPr="00EF2B91">
              <w:rPr>
                <w:color w:val="000000" w:themeColor="text1"/>
                <w:sz w:val="16"/>
                <w:szCs w:val="16"/>
              </w:rPr>
              <w:t xml:space="preserve">           </w:t>
            </w:r>
            <w:r w:rsidR="003E6922">
              <w:rPr>
                <w:color w:val="000000" w:themeColor="text1"/>
                <w:sz w:val="16"/>
                <w:szCs w:val="16"/>
              </w:rPr>
              <w:t xml:space="preserve">    </w:t>
            </w:r>
            <w:r w:rsidR="00C9744D">
              <w:rPr>
                <w:sz w:val="16"/>
                <w:szCs w:val="16"/>
              </w:rPr>
              <w:t>Life Saving Institute of Nursing</w:t>
            </w:r>
          </w:p>
          <w:p w14:paraId="61D0041C" w14:textId="77777777" w:rsidR="005534D6" w:rsidRPr="005B0E95" w:rsidRDefault="005534D6" w:rsidP="00036450">
            <w:pPr>
              <w:rPr>
                <w:sz w:val="16"/>
                <w:szCs w:val="16"/>
              </w:rPr>
            </w:pPr>
          </w:p>
          <w:p w14:paraId="043A9837" w14:textId="7262ACCE" w:rsidR="005534D6" w:rsidRPr="005B0E95" w:rsidRDefault="005534D6" w:rsidP="00B359E4">
            <w:pPr>
              <w:pStyle w:val="Heading4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</w:t>
            </w:r>
            <w:r w:rsidR="003E6922">
              <w:rPr>
                <w:sz w:val="16"/>
                <w:szCs w:val="16"/>
              </w:rPr>
              <w:t xml:space="preserve">    </w:t>
            </w:r>
            <w:r w:rsidR="009A761C">
              <w:rPr>
                <w:sz w:val="16"/>
                <w:szCs w:val="16"/>
              </w:rPr>
              <w:t xml:space="preserve">OPERATION THEATER TECHNICIAN </w:t>
            </w:r>
          </w:p>
          <w:p w14:paraId="4467C255" w14:textId="08FC1205" w:rsidR="005534D6" w:rsidRPr="00F8248A" w:rsidRDefault="005534D6" w:rsidP="00F8248A">
            <w:pPr>
              <w:pStyle w:val="Date"/>
              <w:rPr>
                <w:color w:val="000000" w:themeColor="text1"/>
                <w:sz w:val="16"/>
                <w:szCs w:val="16"/>
              </w:rPr>
            </w:pPr>
            <w:r w:rsidRPr="00EF2B91">
              <w:rPr>
                <w:color w:val="000000" w:themeColor="text1"/>
                <w:sz w:val="16"/>
                <w:szCs w:val="16"/>
              </w:rPr>
              <w:t xml:space="preserve">           </w:t>
            </w:r>
            <w:r w:rsidR="003E6922">
              <w:rPr>
                <w:color w:val="000000" w:themeColor="text1"/>
                <w:sz w:val="16"/>
                <w:szCs w:val="16"/>
              </w:rPr>
              <w:t xml:space="preserve">    </w:t>
            </w:r>
            <w:hyperlink r:id="rId21" w:history="1">
              <w:r w:rsidR="009A761C">
                <w:rPr>
                  <w:rStyle w:val="Hyperlink"/>
                  <w:color w:val="000000" w:themeColor="text1"/>
                  <w:sz w:val="16"/>
                  <w:szCs w:val="16"/>
                  <w:u w:val="none"/>
                </w:rPr>
                <w:t>Dr.</w:t>
              </w:r>
            </w:hyperlink>
            <w:r w:rsidR="009A761C">
              <w:rPr>
                <w:rStyle w:val="Hyperlink"/>
                <w:color w:val="000000" w:themeColor="text1"/>
                <w:sz w:val="16"/>
                <w:szCs w:val="16"/>
                <w:u w:val="none"/>
              </w:rPr>
              <w:t xml:space="preserve"> Ziauddin Hospital</w:t>
            </w:r>
            <w:r w:rsidR="003B73FF" w:rsidRPr="003B73FF">
              <w:rPr>
                <w:rStyle w:val="Hyperlink"/>
                <w:color w:val="000000" w:themeColor="text1"/>
                <w:sz w:val="16"/>
                <w:szCs w:val="16"/>
                <w:u w:val="none"/>
              </w:rPr>
              <w:t xml:space="preserve"> </w:t>
            </w:r>
          </w:p>
          <w:tbl>
            <w:tblPr>
              <w:tblStyle w:val="PlainTable4"/>
              <w:tblW w:w="5658" w:type="dxa"/>
              <w:tblLayout w:type="fixed"/>
              <w:tblLook w:val="04A0" w:firstRow="1" w:lastRow="0" w:firstColumn="1" w:lastColumn="0" w:noHBand="0" w:noVBand="1"/>
            </w:tblPr>
            <w:tblGrid>
              <w:gridCol w:w="5658"/>
            </w:tblGrid>
            <w:tr w:rsidR="005534D6" w14:paraId="538DE33D" w14:textId="77777777" w:rsidTr="00027BB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58" w:type="dxa"/>
                </w:tcPr>
                <w:p w14:paraId="32507464" w14:textId="1B837C49" w:rsidR="005534D6" w:rsidRDefault="005534D6" w:rsidP="004D3011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5B9716B6" w14:textId="66A11D6A" w:rsidR="005534D6" w:rsidRPr="008B3D74" w:rsidRDefault="005534D6" w:rsidP="004D3011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0D39598B" w14:textId="5C5A90D5" w:rsidR="0043117B" w:rsidRDefault="009D4E82" w:rsidP="00F8756C"/>
    <w:sectPr w:rsidR="0043117B" w:rsidSect="000C45F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687C9" w14:textId="77777777" w:rsidR="009D4E82" w:rsidRDefault="009D4E82" w:rsidP="000C45FF">
      <w:r>
        <w:separator/>
      </w:r>
    </w:p>
  </w:endnote>
  <w:endnote w:type="continuationSeparator" w:id="0">
    <w:p w14:paraId="1B118899" w14:textId="77777777" w:rsidR="009D4E82" w:rsidRDefault="009D4E8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0B783" w14:textId="77777777" w:rsidR="00021F3A" w:rsidRDefault="00021F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6E18C" w14:textId="77777777" w:rsidR="00021F3A" w:rsidRDefault="00021F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1438C" w14:textId="77777777" w:rsidR="00021F3A" w:rsidRDefault="00021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7E436" w14:textId="77777777" w:rsidR="009D4E82" w:rsidRDefault="009D4E82" w:rsidP="000C45FF">
      <w:r>
        <w:separator/>
      </w:r>
    </w:p>
  </w:footnote>
  <w:footnote w:type="continuationSeparator" w:id="0">
    <w:p w14:paraId="57114FB3" w14:textId="77777777" w:rsidR="009D4E82" w:rsidRDefault="009D4E8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82BA9" w14:textId="77777777" w:rsidR="00021F3A" w:rsidRDefault="00021F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1A21F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9A170D1" wp14:editId="0171D94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E6B90" w14:textId="77777777" w:rsidR="00021F3A" w:rsidRDefault="00021F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409.8pt;height:409.8pt;visibility:visible;mso-wrap-style:square" o:bullet="t">
        <v:imagedata r:id="rId1" o:title=""/>
      </v:shape>
    </w:pict>
  </w:numPicBullet>
  <w:abstractNum w:abstractNumId="0" w15:restartNumberingAfterBreak="0">
    <w:nsid w:val="347E7368"/>
    <w:multiLevelType w:val="hybridMultilevel"/>
    <w:tmpl w:val="5BE005F4"/>
    <w:lvl w:ilvl="0" w:tplc="B7223F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ECB8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26B6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FEB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5AF8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1C61B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1CB2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E6D7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4839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A1"/>
    <w:rsid w:val="00021F3A"/>
    <w:rsid w:val="00027BB3"/>
    <w:rsid w:val="000321C6"/>
    <w:rsid w:val="00036450"/>
    <w:rsid w:val="000556B5"/>
    <w:rsid w:val="00060BE6"/>
    <w:rsid w:val="00094499"/>
    <w:rsid w:val="000C0958"/>
    <w:rsid w:val="000C45FF"/>
    <w:rsid w:val="000E3DCF"/>
    <w:rsid w:val="000E3FD1"/>
    <w:rsid w:val="00112054"/>
    <w:rsid w:val="00113A85"/>
    <w:rsid w:val="0013383B"/>
    <w:rsid w:val="001525E1"/>
    <w:rsid w:val="00180329"/>
    <w:rsid w:val="0019001F"/>
    <w:rsid w:val="001A74A5"/>
    <w:rsid w:val="001B2ABD"/>
    <w:rsid w:val="001E0391"/>
    <w:rsid w:val="001E1759"/>
    <w:rsid w:val="001F13AC"/>
    <w:rsid w:val="001F1ECC"/>
    <w:rsid w:val="001F7C80"/>
    <w:rsid w:val="0021561F"/>
    <w:rsid w:val="00226F44"/>
    <w:rsid w:val="002400EB"/>
    <w:rsid w:val="00256CF7"/>
    <w:rsid w:val="00272590"/>
    <w:rsid w:val="00281FD5"/>
    <w:rsid w:val="002B1005"/>
    <w:rsid w:val="0030481B"/>
    <w:rsid w:val="003156FC"/>
    <w:rsid w:val="003254B5"/>
    <w:rsid w:val="00335F84"/>
    <w:rsid w:val="0037121F"/>
    <w:rsid w:val="003934D0"/>
    <w:rsid w:val="00396252"/>
    <w:rsid w:val="003A6B7D"/>
    <w:rsid w:val="003B06CA"/>
    <w:rsid w:val="003B5175"/>
    <w:rsid w:val="003B73FF"/>
    <w:rsid w:val="003C2585"/>
    <w:rsid w:val="003C2D5F"/>
    <w:rsid w:val="003D0AD2"/>
    <w:rsid w:val="003E6922"/>
    <w:rsid w:val="004071FC"/>
    <w:rsid w:val="00410B07"/>
    <w:rsid w:val="00445947"/>
    <w:rsid w:val="00445DB6"/>
    <w:rsid w:val="004813B3"/>
    <w:rsid w:val="00496591"/>
    <w:rsid w:val="004A0231"/>
    <w:rsid w:val="004C1AA1"/>
    <w:rsid w:val="004C63E4"/>
    <w:rsid w:val="004D3011"/>
    <w:rsid w:val="0050100C"/>
    <w:rsid w:val="0051615A"/>
    <w:rsid w:val="00521C1E"/>
    <w:rsid w:val="005262AC"/>
    <w:rsid w:val="005313B9"/>
    <w:rsid w:val="005534D6"/>
    <w:rsid w:val="005776BE"/>
    <w:rsid w:val="005822B6"/>
    <w:rsid w:val="005927EC"/>
    <w:rsid w:val="005B0E95"/>
    <w:rsid w:val="005D5CA5"/>
    <w:rsid w:val="005D6657"/>
    <w:rsid w:val="005E39D5"/>
    <w:rsid w:val="00600670"/>
    <w:rsid w:val="00601178"/>
    <w:rsid w:val="0062123A"/>
    <w:rsid w:val="00646E75"/>
    <w:rsid w:val="006501C4"/>
    <w:rsid w:val="00660064"/>
    <w:rsid w:val="0066094E"/>
    <w:rsid w:val="0066399B"/>
    <w:rsid w:val="006771D0"/>
    <w:rsid w:val="007072C9"/>
    <w:rsid w:val="007133D3"/>
    <w:rsid w:val="00715FCB"/>
    <w:rsid w:val="007245C0"/>
    <w:rsid w:val="00743101"/>
    <w:rsid w:val="007775E1"/>
    <w:rsid w:val="007867A0"/>
    <w:rsid w:val="007927F5"/>
    <w:rsid w:val="00795C1B"/>
    <w:rsid w:val="007B1B60"/>
    <w:rsid w:val="007C68EF"/>
    <w:rsid w:val="007C7674"/>
    <w:rsid w:val="007E3184"/>
    <w:rsid w:val="00802CA0"/>
    <w:rsid w:val="00826B05"/>
    <w:rsid w:val="00856742"/>
    <w:rsid w:val="00864313"/>
    <w:rsid w:val="008B3D74"/>
    <w:rsid w:val="008C5A44"/>
    <w:rsid w:val="00914CB7"/>
    <w:rsid w:val="009260CD"/>
    <w:rsid w:val="00934A44"/>
    <w:rsid w:val="00952C25"/>
    <w:rsid w:val="009A4B24"/>
    <w:rsid w:val="009A761C"/>
    <w:rsid w:val="009B3D78"/>
    <w:rsid w:val="009C268F"/>
    <w:rsid w:val="009C7777"/>
    <w:rsid w:val="009D2DF9"/>
    <w:rsid w:val="009D4E82"/>
    <w:rsid w:val="00A11E91"/>
    <w:rsid w:val="00A2118D"/>
    <w:rsid w:val="00AB7AA1"/>
    <w:rsid w:val="00AD76E2"/>
    <w:rsid w:val="00AF67A0"/>
    <w:rsid w:val="00B20152"/>
    <w:rsid w:val="00B273BB"/>
    <w:rsid w:val="00B359E4"/>
    <w:rsid w:val="00B57D98"/>
    <w:rsid w:val="00B60069"/>
    <w:rsid w:val="00B70850"/>
    <w:rsid w:val="00B83315"/>
    <w:rsid w:val="00BF4F3C"/>
    <w:rsid w:val="00C066B6"/>
    <w:rsid w:val="00C37BA1"/>
    <w:rsid w:val="00C4674C"/>
    <w:rsid w:val="00C506CF"/>
    <w:rsid w:val="00C62CE6"/>
    <w:rsid w:val="00C72BED"/>
    <w:rsid w:val="00C9160D"/>
    <w:rsid w:val="00C9578B"/>
    <w:rsid w:val="00C9744D"/>
    <w:rsid w:val="00CB0055"/>
    <w:rsid w:val="00CB4D9F"/>
    <w:rsid w:val="00D2522B"/>
    <w:rsid w:val="00D422DE"/>
    <w:rsid w:val="00D5459D"/>
    <w:rsid w:val="00D626C0"/>
    <w:rsid w:val="00D66B8A"/>
    <w:rsid w:val="00D72538"/>
    <w:rsid w:val="00DA1F4D"/>
    <w:rsid w:val="00DB6992"/>
    <w:rsid w:val="00DC1EBC"/>
    <w:rsid w:val="00DD172A"/>
    <w:rsid w:val="00E05846"/>
    <w:rsid w:val="00E25A26"/>
    <w:rsid w:val="00E4381A"/>
    <w:rsid w:val="00E55D74"/>
    <w:rsid w:val="00EF2B91"/>
    <w:rsid w:val="00F0763B"/>
    <w:rsid w:val="00F42BDF"/>
    <w:rsid w:val="00F60274"/>
    <w:rsid w:val="00F77FB9"/>
    <w:rsid w:val="00F8248A"/>
    <w:rsid w:val="00F8756C"/>
    <w:rsid w:val="00F90928"/>
    <w:rsid w:val="00FB068F"/>
    <w:rsid w:val="00FC08E3"/>
    <w:rsid w:val="00FD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2276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table" w:styleId="PlainTable4">
    <w:name w:val="Plain Table 4"/>
    <w:basedOn w:val="TableNormal"/>
    <w:uiPriority w:val="44"/>
    <w:rsid w:val="009C777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1561F"/>
    <w:rPr>
      <w:color w:val="704404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F82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s://www.coursera.org/account/accomplishments/verify/K2NB36FUNZDN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oogle.com/maps/place/Madina+Masjid/@24.9297979,67.0169418,19z/data=!4m5!3m4!1s0x3eb33ff3c6154119:0x1201ba9db9b05a81!8m2!3d24.9297389!4d67.0178776" TargetMode="External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indus.edu.pk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svg"/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der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6EEAAFAE164E6C8F513656CB139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EF2C9-7636-47E6-8E9F-8D0A17036D22}"/>
      </w:docPartPr>
      <w:docPartBody>
        <w:p w:rsidR="00554569" w:rsidRDefault="008F7911" w:rsidP="008F7911">
          <w:pPr>
            <w:pStyle w:val="4E6EEAAFAE164E6C8F513656CB139CD0"/>
          </w:pPr>
          <w:r w:rsidRPr="004D3011">
            <w:t>PHONE:</w:t>
          </w:r>
        </w:p>
      </w:docPartBody>
    </w:docPart>
    <w:docPart>
      <w:docPartPr>
        <w:name w:val="BA92DAC1180843D0982D862E8DA9A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80A7D-1566-4E69-9882-6C943AD3EC67}"/>
      </w:docPartPr>
      <w:docPartBody>
        <w:p w:rsidR="00554569" w:rsidRDefault="008F7911" w:rsidP="008F7911">
          <w:pPr>
            <w:pStyle w:val="BA92DAC1180843D0982D862E8DA9A4D0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D0"/>
    <w:rsid w:val="00080022"/>
    <w:rsid w:val="000A0761"/>
    <w:rsid w:val="00472A6F"/>
    <w:rsid w:val="00554569"/>
    <w:rsid w:val="006358C6"/>
    <w:rsid w:val="006534A7"/>
    <w:rsid w:val="007C10F1"/>
    <w:rsid w:val="008A6090"/>
    <w:rsid w:val="008F3DF4"/>
    <w:rsid w:val="008F7911"/>
    <w:rsid w:val="00901DD0"/>
    <w:rsid w:val="00A57DEB"/>
    <w:rsid w:val="00B26DCB"/>
    <w:rsid w:val="00B67E04"/>
    <w:rsid w:val="00B86C05"/>
    <w:rsid w:val="00BD4606"/>
    <w:rsid w:val="00C11501"/>
    <w:rsid w:val="00DE5914"/>
    <w:rsid w:val="00EA228A"/>
    <w:rsid w:val="00F66535"/>
    <w:rsid w:val="00FB7584"/>
    <w:rsid w:val="00FF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8F7911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7911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4E6EEAAFAE164E6C8F513656CB139CD0">
    <w:name w:val="4E6EEAAFAE164E6C8F513656CB139CD0"/>
    <w:rsid w:val="008F7911"/>
  </w:style>
  <w:style w:type="paragraph" w:customStyle="1" w:styleId="BA92DAC1180843D0982D862E8DA9A4D0">
    <w:name w:val="BA92DAC1180843D0982D862E8DA9A4D0"/>
    <w:rsid w:val="008F79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2022-01-10T20:20:00Z</dcterms:created>
  <dcterms:modified xsi:type="dcterms:W3CDTF">2022-01-10T20:24:00Z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